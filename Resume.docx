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0"/>
        <w:gridCol w:w="7542"/>
      </w:tblGrid>
      <w:tr w:rsidR="002C2CDD" w:rsidRPr="00906BEE" w14:paraId="6C2631C0" w14:textId="77777777" w:rsidTr="009A5BFA">
        <w:tc>
          <w:tcPr>
            <w:tcW w:w="2970" w:type="dxa"/>
            <w:tcMar>
              <w:top w:w="504" w:type="dxa"/>
              <w:right w:w="720" w:type="dxa"/>
            </w:tcMar>
          </w:tcPr>
          <w:p w14:paraId="70F1A5E0" w14:textId="4BF856AC" w:rsidR="00523479" w:rsidRDefault="009A5BFA" w:rsidP="009A5BFA">
            <w:pPr>
              <w:pStyle w:val="Initials"/>
              <w:spacing w:after="0"/>
              <w:ind w:left="0" w:right="0"/>
              <w:jc w:val="left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66944" behindDoc="0" locked="0" layoutInCell="1" allowOverlap="1" wp14:anchorId="474E81AD" wp14:editId="2A30BC5B">
                  <wp:simplePos x="0" y="0"/>
                  <wp:positionH relativeFrom="margin">
                    <wp:posOffset>300355</wp:posOffset>
                  </wp:positionH>
                  <wp:positionV relativeFrom="margin">
                    <wp:posOffset>46355</wp:posOffset>
                  </wp:positionV>
                  <wp:extent cx="1030605" cy="97345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1" locked="1" layoutInCell="1" allowOverlap="1" wp14:anchorId="5846C67E" wp14:editId="4A1DDC7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6230" cy="1810385"/>
                      <wp:effectExtent l="0" t="0" r="17780" b="1841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230" cy="1810385"/>
                                <a:chOff x="0" y="0"/>
                                <a:chExt cx="6666386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950" y="419070"/>
                                  <a:ext cx="5532436" cy="12563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BD9757E" id="Group 1" o:spid="_x0000_s1026" alt="Title: Header graphics" style="position:absolute;margin-left:0;margin-top:-38.15pt;width:524.9pt;height:142.55pt;z-index:-251666944;mso-width-percent:858;mso-height-percent:180;mso-position-horizontal:left;mso-position-vertical-relative:page;mso-width-percent:858;mso-height-percent:180" coordsize="66663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">
                      <v:rect id="Red rectangle" o:spid="_x0000_s1027" style="position:absolute;left:11339;top:4190;width:55324;height:1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" fillcolor="#4472c4 [3204]" strokecolor="#4472c4 [3204]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" adj="626" fillcolor="#4472c4 [3204]" strokecolor="#4472c4 [3204]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" fillcolor="white [3212]" strokecolor="#4472c4 [3204]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1589D">
              <w:t xml:space="preserve"> </w:t>
            </w:r>
            <w:r w:rsidR="007F2DCA">
              <w:t xml:space="preserve"> </w:t>
            </w:r>
            <w:r w:rsidR="004973C6">
              <w:t xml:space="preserve"> </w:t>
            </w:r>
            <w:r w:rsidR="00AD66B4">
              <w:t xml:space="preserve"> </w:t>
            </w:r>
          </w:p>
          <w:p w14:paraId="2354DB83" w14:textId="0975ED36" w:rsidR="00904367" w:rsidRDefault="00904367" w:rsidP="00904367">
            <w:pPr>
              <w:pStyle w:val="Heading3"/>
            </w:pPr>
          </w:p>
          <w:p w14:paraId="0C19E213" w14:textId="5802A1E2" w:rsidR="00904367" w:rsidRDefault="00904367" w:rsidP="00904367">
            <w:pPr>
              <w:pStyle w:val="Heading3"/>
            </w:pPr>
          </w:p>
          <w:p w14:paraId="780930AB" w14:textId="139CFA99" w:rsidR="00904367" w:rsidRDefault="00904367" w:rsidP="00904367">
            <w:pPr>
              <w:pStyle w:val="Heading3"/>
            </w:pPr>
          </w:p>
          <w:p w14:paraId="08467768" w14:textId="77777777" w:rsidR="00904367" w:rsidRPr="00904367" w:rsidRDefault="00904367" w:rsidP="00904367">
            <w:pPr>
              <w:pStyle w:val="Heading3"/>
            </w:pPr>
          </w:p>
          <w:p w14:paraId="517FF442" w14:textId="5FEF8AC4" w:rsidR="00916D3D" w:rsidRPr="00906BEE" w:rsidRDefault="00916D3D" w:rsidP="00916D3D">
            <w:pPr>
              <w:pStyle w:val="Heading3"/>
            </w:pPr>
            <w:r>
              <w:t>Skills</w:t>
            </w:r>
          </w:p>
          <w:p w14:paraId="34CA6C02" w14:textId="77777777" w:rsidR="00916D3D" w:rsidRDefault="00916D3D" w:rsidP="00916D3D">
            <w:r>
              <w:t>US Citizen</w:t>
            </w:r>
          </w:p>
          <w:p w14:paraId="0A253C1E" w14:textId="6802E738" w:rsidR="00916D3D" w:rsidRDefault="00916D3D" w:rsidP="00916D3D">
            <w:r>
              <w:t>Python 2 &amp; 3.9</w:t>
            </w:r>
          </w:p>
          <w:p w14:paraId="526D4594" w14:textId="273DAE92" w:rsidR="00FE55CE" w:rsidRDefault="00FE55CE" w:rsidP="00916D3D">
            <w:r>
              <w:t>Javascript es5,es6 Jquery and React, Vue</w:t>
            </w:r>
          </w:p>
          <w:p w14:paraId="7858F09B" w14:textId="77777777" w:rsidR="00703B00" w:rsidRDefault="00703B00" w:rsidP="00703B00">
            <w:r>
              <w:t>Pandas, DataFrames</w:t>
            </w:r>
          </w:p>
          <w:p w14:paraId="07135EAD" w14:textId="77777777" w:rsidR="00703B00" w:rsidRDefault="00703B00" w:rsidP="00703B00">
            <w:r>
              <w:t>Tensorflow</w:t>
            </w:r>
          </w:p>
          <w:p w14:paraId="0D23C9C6" w14:textId="77777777" w:rsidR="00703B00" w:rsidRDefault="00703B00" w:rsidP="00703B00">
            <w:r>
              <w:t>Deep Learning</w:t>
            </w:r>
          </w:p>
          <w:p w14:paraId="310069E0" w14:textId="77777777" w:rsidR="00703B00" w:rsidRDefault="00703B00" w:rsidP="00703B00">
            <w:r>
              <w:t>Data Cleaning</w:t>
            </w:r>
          </w:p>
          <w:p w14:paraId="77EA9202" w14:textId="38136893" w:rsidR="00703B00" w:rsidRDefault="00703B00" w:rsidP="00703B00">
            <w:r>
              <w:t>JQuery, React, Swift</w:t>
            </w:r>
          </w:p>
          <w:p w14:paraId="7CF05C8C" w14:textId="77777777" w:rsidR="00703B00" w:rsidRDefault="00703B00" w:rsidP="00703B00">
            <w:r>
              <w:t>Faxing</w:t>
            </w:r>
          </w:p>
          <w:p w14:paraId="2C1B5096" w14:textId="77777777" w:rsidR="00703B00" w:rsidRDefault="00703B00" w:rsidP="00703B00">
            <w:r>
              <w:t>Basic Security Administration</w:t>
            </w:r>
          </w:p>
          <w:p w14:paraId="2EEF495C" w14:textId="77777777" w:rsidR="00703B00" w:rsidRDefault="00703B00" w:rsidP="00703B00">
            <w:r>
              <w:t>SMTP</w:t>
            </w:r>
          </w:p>
          <w:p w14:paraId="2CDE111C" w14:textId="77777777" w:rsidR="00703B00" w:rsidRDefault="00703B00" w:rsidP="00703B00">
            <w:r>
              <w:t>State Compliance</w:t>
            </w:r>
          </w:p>
          <w:p w14:paraId="5E432BF9" w14:textId="5B9F99E1" w:rsidR="00703B00" w:rsidRDefault="00703B00" w:rsidP="00703B00">
            <w:r>
              <w:t>Object oriented design patterns.</w:t>
            </w:r>
          </w:p>
          <w:p w14:paraId="14DF3BB6" w14:textId="70120C4A" w:rsidR="00DD6E9B" w:rsidRDefault="00DD6E9B" w:rsidP="00703B00">
            <w:r>
              <w:t>VUE</w:t>
            </w:r>
          </w:p>
          <w:p w14:paraId="5871CB79" w14:textId="77777777" w:rsidR="00703B00" w:rsidRDefault="00703B00" w:rsidP="00213990">
            <w:pPr>
              <w:pStyle w:val="Heading3"/>
            </w:pPr>
          </w:p>
          <w:p w14:paraId="616C33EF" w14:textId="42FF5522" w:rsidR="00213990" w:rsidRPr="00906BEE" w:rsidRDefault="00213990" w:rsidP="00213990">
            <w:pPr>
              <w:pStyle w:val="Heading3"/>
            </w:pPr>
            <w:r>
              <w:t>AWS Skills</w:t>
            </w:r>
          </w:p>
          <w:p w14:paraId="0F113231" w14:textId="77777777" w:rsidR="00213990" w:rsidRDefault="00213990" w:rsidP="00213990">
            <w:r>
              <w:t>AWS, Amazon Lex, Elastic Block Store(Virtual Hard Drives),</w:t>
            </w:r>
          </w:p>
          <w:p w14:paraId="21BF3787" w14:textId="77777777" w:rsidR="00213990" w:rsidRDefault="00213990" w:rsidP="00213990">
            <w:r>
              <w:t>AMI Creation with EBS,</w:t>
            </w:r>
          </w:p>
          <w:p w14:paraId="3FC1F296" w14:textId="77777777" w:rsidR="00213990" w:rsidRDefault="00213990" w:rsidP="00213990">
            <w:r>
              <w:t>How to image your system on amazon.</w:t>
            </w:r>
          </w:p>
          <w:p w14:paraId="0E843558" w14:textId="77777777" w:rsidR="00213990" w:rsidRDefault="00213990" w:rsidP="00213990">
            <w:r>
              <w:t>Elastic Compute Cloud</w:t>
            </w:r>
          </w:p>
          <w:p w14:paraId="00FF2413" w14:textId="77777777" w:rsidR="00213990" w:rsidRDefault="00213990" w:rsidP="00213990">
            <w:r>
              <w:t>Amazon’s version of Virtual Machines</w:t>
            </w:r>
          </w:p>
          <w:p w14:paraId="57179BBB" w14:textId="21662238" w:rsidR="00213990" w:rsidRDefault="00213990" w:rsidP="00213990">
            <w:r>
              <w:t>Amazon LEX, Connect and Lambda.</w:t>
            </w:r>
          </w:p>
          <w:p w14:paraId="13DD5C32" w14:textId="496EE104" w:rsidR="00B63929" w:rsidRDefault="00B63929" w:rsidP="00B63929">
            <w:r>
              <w:t>I prototyped and automated voice system with amazon connect/lex and lambda.</w:t>
            </w:r>
          </w:p>
          <w:p w14:paraId="663B8154" w14:textId="77777777" w:rsidR="00B63929" w:rsidRDefault="00B63929" w:rsidP="00213990"/>
          <w:p w14:paraId="5A20DA41" w14:textId="77777777" w:rsidR="00000B00" w:rsidRDefault="00000B00" w:rsidP="00213990"/>
          <w:p w14:paraId="41045F7D" w14:textId="77777777" w:rsidR="00FE55CE" w:rsidRDefault="00FE55CE" w:rsidP="00213990"/>
          <w:p w14:paraId="7C8EF4FC" w14:textId="25552E42" w:rsidR="00AB550F" w:rsidRDefault="00AB550F" w:rsidP="00213990"/>
          <w:p w14:paraId="4FDC5744" w14:textId="530CBBDF" w:rsidR="00D345F9" w:rsidRDefault="00D345F9" w:rsidP="00213990"/>
          <w:p w14:paraId="2A9030A1" w14:textId="78A6696D" w:rsidR="00D345F9" w:rsidRDefault="00D345F9" w:rsidP="00213990"/>
          <w:p w14:paraId="23276BBE" w14:textId="3A5D164A" w:rsidR="00D345F9" w:rsidRDefault="00D345F9" w:rsidP="00213990"/>
          <w:p w14:paraId="202CEC8D" w14:textId="767BA4A0" w:rsidR="00D345F9" w:rsidRDefault="00D345F9" w:rsidP="00213990"/>
          <w:p w14:paraId="0067924D" w14:textId="20645756" w:rsidR="00D345F9" w:rsidRDefault="00D345F9" w:rsidP="00213990"/>
          <w:p w14:paraId="44773D09" w14:textId="2D6D4C60" w:rsidR="00D345F9" w:rsidRDefault="00D345F9" w:rsidP="00213990"/>
          <w:p w14:paraId="5517CB00" w14:textId="0CD3ADD3" w:rsidR="00D345F9" w:rsidRDefault="00D345F9" w:rsidP="00213990"/>
          <w:p w14:paraId="2FC01D91" w14:textId="783B1A11" w:rsidR="00D345F9" w:rsidRDefault="00D345F9" w:rsidP="00213990"/>
          <w:p w14:paraId="0E63E894" w14:textId="29DE268C" w:rsidR="00D345F9" w:rsidRDefault="00D345F9" w:rsidP="00213990"/>
          <w:p w14:paraId="4A7985DA" w14:textId="3310D07E" w:rsidR="00D345F9" w:rsidRDefault="00D345F9" w:rsidP="00213990"/>
          <w:p w14:paraId="271B3283" w14:textId="596DA308" w:rsidR="00D345F9" w:rsidRDefault="00D345F9" w:rsidP="00213990"/>
          <w:p w14:paraId="5E1442C5" w14:textId="4A5269BD" w:rsidR="00D345F9" w:rsidRDefault="00D345F9" w:rsidP="00213990"/>
          <w:p w14:paraId="56AF6042" w14:textId="210CB3B2" w:rsidR="00D345F9" w:rsidRDefault="00D345F9" w:rsidP="00213990"/>
          <w:p w14:paraId="7F5686D5" w14:textId="357F8B0C" w:rsidR="00D345F9" w:rsidRDefault="00D345F9" w:rsidP="00213990"/>
          <w:p w14:paraId="790613F6" w14:textId="7938C4F1" w:rsidR="00D345F9" w:rsidRDefault="00D345F9" w:rsidP="00213990"/>
          <w:p w14:paraId="11E84611" w14:textId="16D4BF0A" w:rsidR="00D345F9" w:rsidRDefault="00D345F9" w:rsidP="00213990"/>
          <w:p w14:paraId="7AB19355" w14:textId="096E26A2" w:rsidR="00D345F9" w:rsidRDefault="00D345F9" w:rsidP="00213990"/>
          <w:p w14:paraId="61CCC6FA" w14:textId="07FA5285" w:rsidR="00D345F9" w:rsidRDefault="00D345F9" w:rsidP="00213990"/>
          <w:p w14:paraId="293C68CC" w14:textId="0D8D2198" w:rsidR="00D345F9" w:rsidRDefault="00D345F9" w:rsidP="00213990"/>
          <w:p w14:paraId="7A4E82A1" w14:textId="30F66675" w:rsidR="00D345F9" w:rsidRDefault="00D345F9" w:rsidP="00213990"/>
          <w:p w14:paraId="77C555AA" w14:textId="68745FAE" w:rsidR="00D345F9" w:rsidRDefault="00D345F9" w:rsidP="00213990"/>
          <w:p w14:paraId="5387790A" w14:textId="0F3B64E1" w:rsidR="00D345F9" w:rsidRDefault="00D345F9" w:rsidP="00213990"/>
          <w:p w14:paraId="7499C2F5" w14:textId="49D92C30" w:rsidR="00D345F9" w:rsidRDefault="00D345F9" w:rsidP="00213990"/>
          <w:p w14:paraId="2B80F898" w14:textId="0DCD99D1" w:rsidR="00D345F9" w:rsidRDefault="00D345F9" w:rsidP="00213990"/>
          <w:p w14:paraId="23929C0D" w14:textId="4A79703F" w:rsidR="00D345F9" w:rsidRDefault="00D345F9" w:rsidP="00213990"/>
          <w:p w14:paraId="2FD3EC57" w14:textId="701E9C12" w:rsidR="00D345F9" w:rsidRDefault="00D345F9" w:rsidP="00213990"/>
          <w:p w14:paraId="61564FE7" w14:textId="47444A60" w:rsidR="00D345F9" w:rsidRDefault="00D345F9" w:rsidP="00213990"/>
          <w:p w14:paraId="21E62F93" w14:textId="16BBE70F" w:rsidR="00D345F9" w:rsidRDefault="00D345F9" w:rsidP="00213990"/>
          <w:p w14:paraId="419BD6F5" w14:textId="12924ACD" w:rsidR="00D345F9" w:rsidRDefault="00D345F9" w:rsidP="00213990"/>
          <w:p w14:paraId="114C4D21" w14:textId="3737965F" w:rsidR="00D345F9" w:rsidRDefault="00D345F9" w:rsidP="00213990"/>
          <w:p w14:paraId="6A909ADE" w14:textId="4892271E" w:rsidR="00D345F9" w:rsidRDefault="00D345F9" w:rsidP="00213990"/>
          <w:p w14:paraId="29F37607" w14:textId="7C03B2FF" w:rsidR="00D345F9" w:rsidRDefault="00D345F9" w:rsidP="00213990"/>
          <w:p w14:paraId="34F6D347" w14:textId="7C142155" w:rsidR="00D345F9" w:rsidRDefault="00D345F9" w:rsidP="00213990"/>
          <w:p w14:paraId="2B4FB237" w14:textId="2B74B708" w:rsidR="00D345F9" w:rsidRDefault="00D345F9" w:rsidP="00213990"/>
          <w:p w14:paraId="379E7996" w14:textId="55AB3480" w:rsidR="00D345F9" w:rsidRDefault="00D345F9" w:rsidP="00213990"/>
          <w:p w14:paraId="2409F781" w14:textId="2D68E402" w:rsidR="00D345F9" w:rsidRDefault="00D345F9" w:rsidP="00213990"/>
          <w:p w14:paraId="2BFFF9E5" w14:textId="16227F84" w:rsidR="00D345F9" w:rsidRDefault="00D345F9" w:rsidP="00213990"/>
          <w:p w14:paraId="44829CB5" w14:textId="61C2969B" w:rsidR="00D345F9" w:rsidRDefault="00D345F9" w:rsidP="00213990"/>
          <w:p w14:paraId="0118A3C3" w14:textId="294F0F16" w:rsidR="00D345F9" w:rsidRDefault="00D345F9" w:rsidP="00213990"/>
          <w:p w14:paraId="59028F04" w14:textId="5235717E" w:rsidR="00D345F9" w:rsidRDefault="00D345F9" w:rsidP="00213990"/>
          <w:p w14:paraId="674FD99E" w14:textId="7D5C8359" w:rsidR="00D345F9" w:rsidRDefault="00D345F9" w:rsidP="00213990"/>
          <w:p w14:paraId="6127DE52" w14:textId="55C5002A" w:rsidR="00D345F9" w:rsidRDefault="00D345F9" w:rsidP="00213990"/>
          <w:p w14:paraId="0CED3AA4" w14:textId="03EF4E1E" w:rsidR="00D345F9" w:rsidRDefault="00D345F9" w:rsidP="00213990"/>
          <w:p w14:paraId="0E9492A5" w14:textId="74CA6AD4" w:rsidR="00D345F9" w:rsidRDefault="00D345F9" w:rsidP="00213990"/>
          <w:p w14:paraId="14712B46" w14:textId="372DEFA9" w:rsidR="00D345F9" w:rsidRDefault="00D345F9" w:rsidP="00213990"/>
          <w:p w14:paraId="128F465F" w14:textId="1D8B57D9" w:rsidR="00D345F9" w:rsidRDefault="00D345F9" w:rsidP="00213990"/>
          <w:p w14:paraId="05B5CF31" w14:textId="2ADA367C" w:rsidR="00D345F9" w:rsidRDefault="00D345F9" w:rsidP="00213990"/>
          <w:p w14:paraId="106908EB" w14:textId="2887D8FE" w:rsidR="00D345F9" w:rsidRDefault="00D345F9" w:rsidP="00213990"/>
          <w:p w14:paraId="7E9C55E5" w14:textId="4E983949" w:rsidR="00D345F9" w:rsidRDefault="00D345F9" w:rsidP="00213990"/>
          <w:p w14:paraId="40DA928A" w14:textId="1C349CFD" w:rsidR="00D345F9" w:rsidRDefault="00D345F9" w:rsidP="00213990"/>
          <w:p w14:paraId="29775C1F" w14:textId="2E8EB709" w:rsidR="00D345F9" w:rsidRDefault="00D345F9" w:rsidP="00213990"/>
          <w:p w14:paraId="564BAB45" w14:textId="168E3B5B" w:rsidR="00D345F9" w:rsidRDefault="00D345F9" w:rsidP="00213990"/>
          <w:p w14:paraId="18305FC6" w14:textId="12D6F045" w:rsidR="00D345F9" w:rsidRDefault="00D345F9" w:rsidP="00213990"/>
          <w:p w14:paraId="5ACC4987" w14:textId="6A2D9E4D" w:rsidR="00D345F9" w:rsidRDefault="00D345F9" w:rsidP="00213990"/>
          <w:p w14:paraId="731EDD24" w14:textId="4E1D4327" w:rsidR="00D345F9" w:rsidRDefault="00D345F9" w:rsidP="00213990"/>
          <w:p w14:paraId="392648FA" w14:textId="4859D91A" w:rsidR="00D345F9" w:rsidRDefault="00E34BE2" w:rsidP="00213990">
            <w:r>
              <w:rPr>
                <w:noProof/>
              </w:rPr>
              <w:drawing>
                <wp:inline distT="0" distB="0" distL="0" distR="0" wp14:anchorId="39EA8885" wp14:editId="75843A7E">
                  <wp:extent cx="1206500" cy="1701800"/>
                  <wp:effectExtent l="0" t="0" r="0" b="0"/>
                  <wp:docPr id="6" name="Picture 6" descr="/var/folders/08/s6s213p53mz6pbl580vxcg4h0000gn/T/com.microsoft.Word/Content.MSO/8E4F343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08/s6s213p53mz6pbl580vxcg4h0000gn/T/com.microsoft.Word/Content.MSO/8E4F343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6F7C5" w14:textId="259C0760" w:rsidR="003677A0" w:rsidRDefault="003677A0" w:rsidP="00213990"/>
          <w:p w14:paraId="6DD3BA4D" w14:textId="4B3C4A44" w:rsidR="003677A0" w:rsidRDefault="003677A0" w:rsidP="00213990"/>
          <w:p w14:paraId="64DB6C34" w14:textId="50D2E5D3" w:rsidR="003677A0" w:rsidRDefault="003677A0" w:rsidP="00213990"/>
          <w:p w14:paraId="45C7AED0" w14:textId="188A2F44" w:rsidR="003677A0" w:rsidRDefault="003677A0" w:rsidP="00213990"/>
          <w:p w14:paraId="0844050B" w14:textId="77777777" w:rsidR="003677A0" w:rsidRDefault="003677A0" w:rsidP="00213990"/>
          <w:p w14:paraId="4FC2E5B7" w14:textId="02F370BB" w:rsidR="00D345F9" w:rsidRDefault="00D345F9" w:rsidP="00213990"/>
          <w:p w14:paraId="503861D7" w14:textId="1E0E5FE2" w:rsidR="00D345F9" w:rsidRDefault="00D345F9" w:rsidP="00213990"/>
          <w:p w14:paraId="2881255D" w14:textId="7D832677" w:rsidR="00D345F9" w:rsidRDefault="00D345F9" w:rsidP="00213990"/>
          <w:p w14:paraId="2B67A096" w14:textId="41886FFC" w:rsidR="00D345F9" w:rsidRDefault="00D345F9" w:rsidP="00213990"/>
          <w:p w14:paraId="2A3CFA0E" w14:textId="30390753" w:rsidR="00D345F9" w:rsidRDefault="00D345F9" w:rsidP="00213990"/>
          <w:p w14:paraId="13FF0101" w14:textId="0C27B398" w:rsidR="00213990" w:rsidRPr="00906BEE" w:rsidRDefault="00213990" w:rsidP="00213990"/>
        </w:tc>
        <w:tc>
          <w:tcPr>
            <w:tcW w:w="75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74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50"/>
            </w:tblGrid>
            <w:tr w:rsidR="00C612DA" w:rsidRPr="00906BEE" w14:paraId="0FE9B287" w14:textId="77777777" w:rsidTr="002F0C2D">
              <w:trPr>
                <w:trHeight w:hRule="exact" w:val="2007"/>
              </w:trPr>
              <w:tc>
                <w:tcPr>
                  <w:tcW w:w="7150" w:type="dxa"/>
                  <w:vAlign w:val="center"/>
                </w:tcPr>
                <w:p w14:paraId="38D650FD" w14:textId="64053A2D" w:rsidR="00C612DA" w:rsidRPr="00C205EA" w:rsidRDefault="00F44767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41E8B8294A2943169FCE4079012EF7A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r w:rsidR="00C04CD2" w:rsidRPr="00C205EA">
                        <w:t>Brian Herman</w:t>
                      </w:r>
                    </w:sdtContent>
                  </w:sdt>
                </w:p>
                <w:p w14:paraId="10EDDAA5" w14:textId="57991D7D" w:rsidR="00906BEE" w:rsidRPr="00906BEE" w:rsidRDefault="00F44767" w:rsidP="00E1666E">
                  <w:pPr>
                    <w:pStyle w:val="Heading2"/>
                    <w:outlineLvl w:val="1"/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AC595E4D2AF34B7B98B7D7DC87F5E58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04CD2" w:rsidRPr="00C04CD2">
                        <w:rPr>
                          <w:color w:val="FFFFFF" w:themeColor="background1"/>
                        </w:rPr>
                        <w:t xml:space="preserve">Programmer </w:t>
                      </w:r>
                      <w:r w:rsidR="009A5BFA">
                        <w:rPr>
                          <w:color w:val="FFFFFF" w:themeColor="background1"/>
                        </w:rPr>
                        <w:t>|</w:t>
                      </w:r>
                      <w:r w:rsidR="00C04CD2" w:rsidRPr="00C04CD2">
                        <w:rPr>
                          <w:color w:val="FFFFFF" w:themeColor="background1"/>
                        </w:rPr>
                        <w:t xml:space="preserve"> UNderwriting Automation</w:t>
                      </w:r>
                    </w:sdtContent>
                  </w:sdt>
                  <w:r w:rsidR="007D6458" w:rsidRPr="00C04CD2">
                    <w:rPr>
                      <w:color w:val="FFFFFF" w:themeColor="background1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C6191C7085FE49AAA33E58EA9E927D6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56FA" w:rsidRPr="008D56FA">
                        <w:rPr>
                          <w:color w:val="FFFFFF" w:themeColor="background1"/>
                        </w:rPr>
                        <w:t>github.com/BRIANHERMAN</w:t>
                      </w:r>
                      <w:r w:rsidR="008D56FA" w:rsidRPr="008D56FA">
                        <w:rPr>
                          <w:color w:val="FFFFFF" w:themeColor="background1"/>
                        </w:rPr>
                        <w:br/>
                        <w:t>https://www.linkedin.com/in/brian-herman-092919208/</w:t>
                      </w:r>
                      <w:r w:rsidR="008D56FA" w:rsidRPr="008D56FA">
                        <w:rPr>
                          <w:color w:val="FFFFFF" w:themeColor="background1"/>
                        </w:rPr>
                        <w:br/>
                        <w:t>https://Galaxybrainhuman.com</w:t>
                      </w:r>
                    </w:sdtContent>
                  </w:sdt>
                </w:p>
              </w:tc>
            </w:tr>
          </w:tbl>
          <w:p w14:paraId="36D24FD2" w14:textId="1524F47D" w:rsidR="00971D6D" w:rsidRPr="00C04CD2" w:rsidRDefault="00971D6D" w:rsidP="00971D6D">
            <w:pPr>
              <w:pStyle w:val="Heading3"/>
            </w:pPr>
            <w:r>
              <w:t>Objective</w:t>
            </w:r>
          </w:p>
          <w:p w14:paraId="2316CBC9" w14:textId="3FDEBFAD" w:rsidR="0030683B" w:rsidRDefault="0015167E" w:rsidP="0030683B">
            <w:pPr>
              <w:pStyle w:val="NormalWeb"/>
            </w:pPr>
            <w:r>
              <w:rPr>
                <w:rFonts w:ascii="Rockwell" w:hAnsi="Rockwell"/>
                <w:sz w:val="22"/>
                <w:szCs w:val="22"/>
              </w:rPr>
              <w:t>To make your cloud deployments as simple as pie.</w:t>
            </w:r>
          </w:p>
          <w:p w14:paraId="13729C91" w14:textId="659AE45B" w:rsidR="002C2CDD" w:rsidRPr="00C04CD2" w:rsidRDefault="00F44767" w:rsidP="00C04CD2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36D66AB65FA4CBBBBAA501B3F127B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EED3102" w14:textId="2453EEB9" w:rsidR="002C2CDD" w:rsidRPr="00906BEE" w:rsidRDefault="00C04CD2" w:rsidP="007569C1">
            <w:pPr>
              <w:pStyle w:val="Heading4"/>
            </w:pPr>
            <w:r>
              <w:t>Programmer</w:t>
            </w:r>
            <w:r w:rsidR="002C2CDD" w:rsidRPr="00906BEE">
              <w:t xml:space="preserve"> • </w:t>
            </w:r>
            <w:r>
              <w:t>Producers National</w:t>
            </w:r>
            <w:r w:rsidR="002C2CDD" w:rsidRPr="00906BEE">
              <w:t xml:space="preserve"> • </w:t>
            </w:r>
            <w:r w:rsidR="002F0C2D">
              <w:t>Insurance</w:t>
            </w:r>
            <w:r w:rsidR="002F0C2D" w:rsidRPr="00906BEE">
              <w:t xml:space="preserve">• </w:t>
            </w:r>
            <w:r>
              <w:t>2014</w:t>
            </w:r>
            <w:r w:rsidR="00F47E97" w:rsidRPr="00906BEE">
              <w:t xml:space="preserve"> – </w:t>
            </w:r>
            <w:r>
              <w:t>Present</w:t>
            </w:r>
          </w:p>
          <w:p w14:paraId="640990EB" w14:textId="4AC27AC5" w:rsidR="002C2C53" w:rsidRDefault="00C64936" w:rsidP="002C2C5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Most Impactful Project</w:t>
            </w:r>
            <w:r w:rsidR="004049A0">
              <w:rPr>
                <w:b/>
                <w:bCs/>
              </w:rPr>
              <w:t>s</w:t>
            </w:r>
          </w:p>
          <w:p w14:paraId="5F7ADD83" w14:textId="4D9C387A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Produced payment app that handles hundreds of thousands of dollars of payment per day</w:t>
            </w:r>
            <w:bookmarkStart w:id="0" w:name="OLE_LINK3"/>
            <w:bookmarkStart w:id="1" w:name="OLE_LINK4"/>
            <w:r>
              <w:t>.</w:t>
            </w:r>
            <w:r w:rsidR="00936C4E">
              <w:t xml:space="preserve"> This project used javascript, jquery, python, wordpress and HTML 5.</w:t>
            </w:r>
          </w:p>
          <w:bookmarkEnd w:id="0"/>
          <w:bookmarkEnd w:id="1"/>
          <w:p w14:paraId="77E19D24" w14:textId="4AAF18AC" w:rsidR="00D93AA2" w:rsidRDefault="00D93AA2" w:rsidP="00936C4E">
            <w:pPr>
              <w:pStyle w:val="ListParagraph"/>
              <w:numPr>
                <w:ilvl w:val="0"/>
                <w:numId w:val="16"/>
              </w:numPr>
            </w:pPr>
            <w:r>
              <w:t>Created insured portal within one year with 100% of the code written by me and traveled to Alabama to get the job done.</w:t>
            </w:r>
            <w:r w:rsidR="00936C4E">
              <w:t xml:space="preserve"> . This project used also used javascript, jquery, python, wordpress and HTML 5.</w:t>
            </w:r>
          </w:p>
          <w:p w14:paraId="497117BB" w14:textId="6C446126" w:rsidR="00FE55CE" w:rsidRDefault="00D93AA2" w:rsidP="00FE55CE">
            <w:pPr>
              <w:pStyle w:val="ListParagraph"/>
              <w:numPr>
                <w:ilvl w:val="0"/>
                <w:numId w:val="16"/>
              </w:numPr>
            </w:pPr>
            <w:r>
              <w:t>We are migrating the old insured portal which I created to AWS API Gateway, Lambda and python 3.</w:t>
            </w:r>
            <w:r w:rsidR="004049A0">
              <w:t xml:space="preserve">8. </w:t>
            </w:r>
            <w:r w:rsidR="00936C4E">
              <w:t>This used aws lambda, aws vpc,  python 3.8, mongodb, and aws dynamodb. Unforunately</w:t>
            </w:r>
            <w:r w:rsidR="006C2353">
              <w:t>,</w:t>
            </w:r>
            <w:r w:rsidR="00936C4E">
              <w:t xml:space="preserve"> I tried to push them to use cognito to not make the mistake I did with my insured portal but they didn’t listen and rolled their own authentication.</w:t>
            </w:r>
          </w:p>
          <w:p w14:paraId="164FDC34" w14:textId="32BA8A01" w:rsidR="006C2353" w:rsidRDefault="006C2353" w:rsidP="00FE55CE">
            <w:pPr>
              <w:pStyle w:val="ListParagraph"/>
              <w:numPr>
                <w:ilvl w:val="0"/>
                <w:numId w:val="16"/>
              </w:numPr>
            </w:pPr>
            <w:r>
              <w:t>I spent 6 months creating a Twilio phone system with vue.js but I canceled the project because it was taking too long to develop. All of the code was by myself. We switched to Amazon Connect and then that allowed me to create a prototype of an automated IVR system that takes payments over the phone.</w:t>
            </w:r>
          </w:p>
          <w:p w14:paraId="394D07D4" w14:textId="77777777" w:rsidR="002E4B61" w:rsidRDefault="002E4B61" w:rsidP="002E4B61">
            <w:pPr>
              <w:pStyle w:val="ListParagraph"/>
            </w:pPr>
          </w:p>
          <w:p w14:paraId="4D1357F4" w14:textId="02B32DD6" w:rsidR="007752F6" w:rsidRPr="00D93AA2" w:rsidRDefault="00C64936" w:rsidP="00D93AA2">
            <w:pPr>
              <w:pStyle w:val="ListParagraph"/>
              <w:rPr>
                <w:b/>
                <w:bCs/>
              </w:rPr>
            </w:pPr>
            <w:r w:rsidRPr="00C64936">
              <w:rPr>
                <w:b/>
                <w:bCs/>
              </w:rPr>
              <w:lastRenderedPageBreak/>
              <w:t>Other Projects</w:t>
            </w:r>
          </w:p>
          <w:p w14:paraId="6C2CD0B9" w14:textId="10ACE0CE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>Created Fax to email with Twilio and AWS lambda</w:t>
            </w:r>
            <w:r w:rsidR="009A78AB">
              <w:t xml:space="preserve"> and python</w:t>
            </w:r>
          </w:p>
          <w:p w14:paraId="75025174" w14:textId="19B0D5CB" w:rsidR="00916D3D" w:rsidRPr="00916D3D" w:rsidRDefault="00916D3D" w:rsidP="00916D3D">
            <w:pPr>
              <w:pStyle w:val="ListParagraph"/>
            </w:pPr>
            <w:r>
              <w:t xml:space="preserve">I cannot recommend Twilio to anyone due to the complexity and price of their system. Amazon is much better in this respect because they will not turn off a system and there are much better alternatives for faxing like </w:t>
            </w:r>
            <w:hyperlink r:id="rId13" w:history="1">
              <w:r w:rsidRPr="00000B00">
                <w:rPr>
                  <w:rStyle w:val="Hyperlink"/>
                </w:rPr>
                <w:t>ringcentral</w:t>
              </w:r>
            </w:hyperlink>
            <w:r>
              <w:t xml:space="preserve">. </w:t>
            </w:r>
          </w:p>
          <w:p w14:paraId="2D73763B" w14:textId="77777777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>Setup VPN to allow company to work from home during pandemic.</w:t>
            </w:r>
          </w:p>
          <w:p w14:paraId="3C4F44D5" w14:textId="77777777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>Created backup AWS EC2 VPN that had a custom python authorizing function to authenticate with active directory.</w:t>
            </w:r>
          </w:p>
          <w:p w14:paraId="619DE4D3" w14:textId="77777777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>Lead workshops on things that have made me successful such as technologies I am familiar with: GIT, Linux, Bash, AWS Lambda, Deep Learning/Data Cleaning, Networking</w:t>
            </w:r>
          </w:p>
          <w:p w14:paraId="01605437" w14:textId="77777777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>Setup Amazon Workspaces, and AWS Active Directory to connect to our on premises active directory</w:t>
            </w:r>
          </w:p>
          <w:p w14:paraId="678B621F" w14:textId="77777777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 and More features of AWS VPC which both were setup by me</w:t>
            </w:r>
          </w:p>
          <w:p w14:paraId="38C9B6B8" w14:textId="4261ED83" w:rsidR="00916D3D" w:rsidRDefault="00916D3D" w:rsidP="00553693">
            <w:pPr>
              <w:pStyle w:val="ListParagraph"/>
              <w:numPr>
                <w:ilvl w:val="0"/>
                <w:numId w:val="16"/>
              </w:numPr>
            </w:pPr>
            <w:r>
              <w:t>Created prototype of automated voice recognition system to take payments over the phone. Powered by Amazon services LEX, Lambda, and Connect.</w:t>
            </w:r>
          </w:p>
          <w:p w14:paraId="5C7DD465" w14:textId="46EEBC6B" w:rsidR="002C2CDD" w:rsidRDefault="00C04CD2" w:rsidP="00553693">
            <w:pPr>
              <w:pStyle w:val="ListParagraph"/>
              <w:numPr>
                <w:ilvl w:val="0"/>
                <w:numId w:val="16"/>
              </w:numPr>
            </w:pPr>
            <w:r>
              <w:t>Lead design of state compliance</w:t>
            </w:r>
            <w:r w:rsidR="002F0C2D">
              <w:t xml:space="preserve"> for verification of auto insurance</w:t>
            </w:r>
            <w:r>
              <w:t xml:space="preserve"> for </w:t>
            </w:r>
            <w:r w:rsidR="002F0C2D">
              <w:t xml:space="preserve">the following states: </w:t>
            </w:r>
            <w:r>
              <w:t>Arizona, Illinois, Texas, Louisiana, Mississippi</w:t>
            </w:r>
          </w:p>
          <w:p w14:paraId="5F3FDE4F" w14:textId="53A581FF" w:rsidR="007B6332" w:rsidRDefault="007B6332" w:rsidP="007B6332">
            <w:pPr>
              <w:pStyle w:val="ListParagraph"/>
              <w:numPr>
                <w:ilvl w:val="0"/>
                <w:numId w:val="16"/>
              </w:numPr>
            </w:pPr>
            <w:r>
              <w:t xml:space="preserve">Future lead of design for Utah, </w:t>
            </w:r>
            <w:r w:rsidR="000B189B">
              <w:t>Louisiana</w:t>
            </w:r>
            <w:r>
              <w:t>, Florida.</w:t>
            </w:r>
          </w:p>
          <w:p w14:paraId="66E922E1" w14:textId="523A9CB2" w:rsidR="00C04CD2" w:rsidRDefault="00C04CD2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Created custom insured portal that interfaced with separate system using SOAP/XML </w:t>
            </w:r>
            <w:hyperlink r:id="rId14" w:history="1">
              <w:r w:rsidRPr="00631F77">
                <w:rPr>
                  <w:rStyle w:val="Hyperlink"/>
                </w:rPr>
                <w:t>Insuresoft’s</w:t>
              </w:r>
            </w:hyperlink>
            <w:r>
              <w:t xml:space="preserve"> Diamond.</w:t>
            </w:r>
          </w:p>
          <w:p w14:paraId="5E852E55" w14:textId="0AA65DF5" w:rsidR="00BC38D1" w:rsidRDefault="00BC38D1" w:rsidP="00553693">
            <w:pPr>
              <w:pStyle w:val="ListParagraph"/>
              <w:numPr>
                <w:ilvl w:val="0"/>
                <w:numId w:val="16"/>
              </w:numPr>
            </w:pPr>
            <w:r>
              <w:t>Got certification for Diamond Composer</w:t>
            </w:r>
          </w:p>
          <w:p w14:paraId="20D8D89C" w14:textId="635D8DE8" w:rsidR="00C04CD2" w:rsidRDefault="00C04CD2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Maintained SOAP library to communicate with Diamond. Which is a fork of </w:t>
            </w:r>
            <w:hyperlink r:id="rId15" w:history="1">
              <w:r w:rsidRPr="00631F77">
                <w:rPr>
                  <w:rStyle w:val="Hyperlink"/>
                </w:rPr>
                <w:t>pysimplesoap</w:t>
              </w:r>
            </w:hyperlink>
            <w:r>
              <w:t>.</w:t>
            </w:r>
          </w:p>
          <w:p w14:paraId="7DDB1F19" w14:textId="37A183A9" w:rsidR="009837F5" w:rsidRDefault="009837F5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Tracked errors and bugs with self-hosted Sentry.io instance on </w:t>
            </w:r>
            <w:r w:rsidR="00514A88">
              <w:t>Amazon.</w:t>
            </w:r>
          </w:p>
          <w:p w14:paraId="687BEA64" w14:textId="31320318" w:rsidR="009837F5" w:rsidRDefault="009837F5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Every performance review has been </w:t>
            </w:r>
            <w:r w:rsidR="00514A88">
              <w:t>positive.</w:t>
            </w:r>
          </w:p>
          <w:p w14:paraId="14079575" w14:textId="77777777" w:rsidR="0028328B" w:rsidRDefault="009837F5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Created Documentation for Cisco </w:t>
            </w:r>
            <w:r w:rsidR="0028328B">
              <w:t>managed</w:t>
            </w:r>
            <w:r w:rsidR="007765CA">
              <w:t xml:space="preserve"> </w:t>
            </w:r>
            <w:r w:rsidR="0028328B">
              <w:t xml:space="preserve">network </w:t>
            </w:r>
            <w:r w:rsidR="007765CA">
              <w:t>switch</w:t>
            </w:r>
            <w:r w:rsidR="0028328B">
              <w:t xml:space="preserve"> </w:t>
            </w:r>
            <w:r>
              <w:t xml:space="preserve">network </w:t>
            </w:r>
          </w:p>
          <w:p w14:paraId="576053B4" w14:textId="75ECE4DB" w:rsidR="009837F5" w:rsidRDefault="0028328B" w:rsidP="00553693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Created documentation for </w:t>
            </w:r>
            <w:hyperlink r:id="rId16" w:history="1">
              <w:r w:rsidR="009837F5" w:rsidRPr="006D6597">
                <w:rPr>
                  <w:rStyle w:val="Hyperlink"/>
                </w:rPr>
                <w:t>hylafax</w:t>
              </w:r>
            </w:hyperlink>
            <w:r w:rsidR="009837F5">
              <w:t xml:space="preserve"> </w:t>
            </w:r>
            <w:r w:rsidR="007765CA">
              <w:t>web to POTS(</w:t>
            </w:r>
            <w:r>
              <w:t>Non cell phone AKA Land Line)</w:t>
            </w:r>
            <w:r w:rsidR="007765CA">
              <w:t xml:space="preserve"> </w:t>
            </w:r>
            <w:r w:rsidR="009837F5">
              <w:t xml:space="preserve">faxing </w:t>
            </w:r>
            <w:r w:rsidR="00514A88">
              <w:t>system.</w:t>
            </w:r>
            <w:r w:rsidR="007765CA">
              <w:t xml:space="preserve"> </w:t>
            </w:r>
          </w:p>
          <w:p w14:paraId="15634459" w14:textId="6C596CD0" w:rsidR="009A5BFA" w:rsidRDefault="009A5BFA" w:rsidP="00553693">
            <w:pPr>
              <w:pStyle w:val="ListParagraph"/>
              <w:numPr>
                <w:ilvl w:val="0"/>
                <w:numId w:val="16"/>
              </w:numPr>
            </w:pPr>
            <w:r>
              <w:t>Automated Cancelation and Reinstatement for Underwriting that allowed us to expand in more states without increasing headcount. President of Company stated that we would have had to hire 4 people to do what my program does automatically.</w:t>
            </w:r>
          </w:p>
          <w:p w14:paraId="3DB05795" w14:textId="38410407" w:rsidR="0000725B" w:rsidRDefault="0000725B" w:rsidP="00553693">
            <w:pPr>
              <w:pStyle w:val="ListParagraph"/>
              <w:numPr>
                <w:ilvl w:val="0"/>
                <w:numId w:val="16"/>
              </w:numPr>
            </w:pPr>
            <w:r>
              <w:t>Created feature to allow our customers to enable automatic monthly payments through our website which helped us retain them as customers for longer periods</w:t>
            </w:r>
            <w:r w:rsidR="009249DF">
              <w:t>.</w:t>
            </w:r>
          </w:p>
          <w:p w14:paraId="79EC73AC" w14:textId="7871A186" w:rsidR="002C2C53" w:rsidRDefault="002C2C53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Trained boss and colleagues to use GIT. Was so successful that we bought paid plans for </w:t>
            </w:r>
            <w:hyperlink r:id="rId17" w:history="1">
              <w:r w:rsidRPr="002C2C53">
                <w:rPr>
                  <w:rStyle w:val="Hyperlink"/>
                </w:rPr>
                <w:t>github.com</w:t>
              </w:r>
            </w:hyperlink>
            <w:r>
              <w:t>.</w:t>
            </w:r>
          </w:p>
          <w:p w14:paraId="50EF288C" w14:textId="35943E2A" w:rsidR="00D345F9" w:rsidRDefault="002C2C53" w:rsidP="00E34BE2">
            <w:pPr>
              <w:pStyle w:val="ListParagraph"/>
              <w:numPr>
                <w:ilvl w:val="0"/>
                <w:numId w:val="16"/>
              </w:numPr>
            </w:pPr>
            <w:r>
              <w:t xml:space="preserve">Created prototype of swift app </w:t>
            </w:r>
            <w:r w:rsidR="00916D3D">
              <w:t>but due to management we decided against it.</w:t>
            </w:r>
          </w:p>
          <w:p w14:paraId="1321A841" w14:textId="77777777" w:rsidR="00E34BE2" w:rsidRPr="00E34BE2" w:rsidRDefault="00E34BE2" w:rsidP="00E34BE2">
            <w:pPr>
              <w:pStyle w:val="ListParagraph"/>
            </w:pPr>
          </w:p>
          <w:p w14:paraId="2C6B0CCA" w14:textId="0988674A" w:rsidR="007765CA" w:rsidRPr="002C2C53" w:rsidRDefault="007765CA" w:rsidP="002C2C53">
            <w:pPr>
              <w:pStyle w:val="ListParagraph"/>
              <w:rPr>
                <w:b/>
                <w:bCs/>
              </w:rPr>
            </w:pPr>
            <w:r w:rsidRPr="002C2C53">
              <w:rPr>
                <w:b/>
                <w:bCs/>
              </w:rPr>
              <w:t xml:space="preserve">Dealt with multiple production Issues </w:t>
            </w:r>
          </w:p>
          <w:p w14:paraId="700774C1" w14:textId="2D3AAC8B" w:rsidR="0028328B" w:rsidRDefault="007765CA" w:rsidP="00553693">
            <w:pPr>
              <w:pStyle w:val="ListParagraph"/>
              <w:numPr>
                <w:ilvl w:val="0"/>
                <w:numId w:val="16"/>
              </w:numPr>
            </w:pPr>
            <w:r>
              <w:t>Examples include:</w:t>
            </w:r>
            <w:r w:rsidR="0028328B">
              <w:t xml:space="preserve"> </w:t>
            </w:r>
          </w:p>
          <w:p w14:paraId="289889FF" w14:textId="77777777" w:rsidR="006D6597" w:rsidRDefault="007765CA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Recovery of </w:t>
            </w:r>
            <w:r w:rsidR="006D6597">
              <w:t xml:space="preserve">the </w:t>
            </w:r>
            <w:r>
              <w:t>Integration Services Server</w:t>
            </w:r>
            <w:r w:rsidR="006D6597">
              <w:t>.</w:t>
            </w:r>
          </w:p>
          <w:p w14:paraId="5B31EF97" w14:textId="6567B632" w:rsidR="006D6597" w:rsidRDefault="006D6597" w:rsidP="00553693">
            <w:pPr>
              <w:pStyle w:val="ListParagraph"/>
              <w:numPr>
                <w:ilvl w:val="0"/>
                <w:numId w:val="16"/>
              </w:numPr>
            </w:pPr>
            <w:r>
              <w:t>E</w:t>
            </w:r>
            <w:r w:rsidR="007765CA">
              <w:t xml:space="preserve">ach minute when this server is </w:t>
            </w:r>
            <w:r>
              <w:t>not operational.</w:t>
            </w:r>
            <w:r w:rsidR="007765CA">
              <w:t xml:space="preserve"> </w:t>
            </w:r>
          </w:p>
          <w:p w14:paraId="21DE2D64" w14:textId="699E5FE6" w:rsidR="006D6597" w:rsidRDefault="006D6597" w:rsidP="00553693">
            <w:pPr>
              <w:pStyle w:val="ListParagraph"/>
              <w:numPr>
                <w:ilvl w:val="0"/>
                <w:numId w:val="16"/>
              </w:numPr>
            </w:pPr>
            <w:r>
              <w:t>Money is lost because this is how our quotes are processed.</w:t>
            </w:r>
          </w:p>
          <w:p w14:paraId="7BD1EDF1" w14:textId="059F0E31" w:rsidR="006D6597" w:rsidRDefault="006D6597" w:rsidP="00553693">
            <w:pPr>
              <w:pStyle w:val="ListParagraph"/>
              <w:numPr>
                <w:ilvl w:val="0"/>
                <w:numId w:val="16"/>
              </w:numPr>
            </w:pPr>
            <w:r>
              <w:t>Quotes are immediately turned into new customers and issued documents.</w:t>
            </w:r>
          </w:p>
          <w:p w14:paraId="1D4180C4" w14:textId="3D180E2A" w:rsidR="007765CA" w:rsidRDefault="007765CA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Recovery of my own managed server when colleague misconfigured SSL Certificate with Apache. </w:t>
            </w:r>
          </w:p>
          <w:p w14:paraId="58183200" w14:textId="77777777" w:rsidR="00CB03EC" w:rsidRDefault="007765CA" w:rsidP="00553693">
            <w:pPr>
              <w:pStyle w:val="ListParagraph"/>
              <w:numPr>
                <w:ilvl w:val="0"/>
                <w:numId w:val="16"/>
              </w:numPr>
            </w:pPr>
            <w:r>
              <w:t>Restarting of Linux/Windows Services/VM/Lambda Functions and Servers for business continuity.</w:t>
            </w:r>
          </w:p>
          <w:p w14:paraId="2BDD71BD" w14:textId="77777777" w:rsidR="00C64936" w:rsidRPr="002C2C53" w:rsidRDefault="00C64936" w:rsidP="00C64936">
            <w:pPr>
              <w:pStyle w:val="ListParagraph"/>
              <w:rPr>
                <w:b/>
                <w:bCs/>
              </w:rPr>
            </w:pPr>
            <w:r w:rsidRPr="002C2C53">
              <w:rPr>
                <w:b/>
                <w:bCs/>
              </w:rPr>
              <w:t>Work Ethic:</w:t>
            </w:r>
          </w:p>
          <w:p w14:paraId="69612784" w14:textId="77777777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I never have had a negative performance review.</w:t>
            </w:r>
          </w:p>
          <w:p w14:paraId="4F35D436" w14:textId="77777777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All performance reviews were positive and with different goals.</w:t>
            </w:r>
          </w:p>
          <w:p w14:paraId="5F1AEC9D" w14:textId="77777777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Previous goals include:</w:t>
            </w:r>
          </w:p>
          <w:p w14:paraId="26F42A70" w14:textId="77777777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Reduce Number of Tickets</w:t>
            </w:r>
          </w:p>
          <w:p w14:paraId="000CD7A5" w14:textId="77777777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Merge 50% more code</w:t>
            </w:r>
          </w:p>
          <w:p w14:paraId="07B976F6" w14:textId="77777777" w:rsidR="00C64936" w:rsidRDefault="00C64936" w:rsidP="00553693">
            <w:pPr>
              <w:pStyle w:val="ListParagraph"/>
              <w:numPr>
                <w:ilvl w:val="0"/>
                <w:numId w:val="16"/>
              </w:numPr>
            </w:pPr>
            <w:r>
              <w:t>Reduce 50% of Bugs</w:t>
            </w:r>
          </w:p>
          <w:p w14:paraId="30EBB02B" w14:textId="2975D709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Innovate on two new things on aws per year since my 3</w:t>
            </w:r>
            <w:r w:rsidRPr="00D345F9">
              <w:rPr>
                <w:vertAlign w:val="superscript"/>
              </w:rPr>
              <w:t>rd</w:t>
            </w:r>
            <w:r>
              <w:t xml:space="preserve"> year when we finally made the switch.</w:t>
            </w:r>
          </w:p>
          <w:p w14:paraId="28C7433F" w14:textId="4DFF0360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>Year 2 Created automated batch cancel/reinstate script underwriting department loves it!</w:t>
            </w:r>
          </w:p>
          <w:p w14:paraId="6245CFE6" w14:textId="5A03BF64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>Year 3 Started to prototype insured portal on AWS ec2</w:t>
            </w:r>
          </w:p>
          <w:p w14:paraId="08626DFE" w14:textId="3A1A993F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Year 4 AWS EC2 and VPN </w:t>
            </w:r>
          </w:p>
          <w:p w14:paraId="711580AD" w14:textId="09916528" w:rsidR="00C64936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>Year 5 AWS LEX, Connect, and Lambda)</w:t>
            </w:r>
          </w:p>
          <w:p w14:paraId="48354108" w14:textId="5BDA0E4C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Year 6 </w:t>
            </w:r>
            <w:r w:rsidR="00693F2E">
              <w:t>Beginning of deprecation of current insured portal and move to AWS lambda. I took an advisory role to my new boss.</w:t>
            </w:r>
          </w:p>
          <w:p w14:paraId="576352D9" w14:textId="63C6B85B" w:rsidR="00693F2E" w:rsidRDefault="00693F2E" w:rsidP="00553693">
            <w:pPr>
              <w:pStyle w:val="ListParagraph"/>
              <w:numPr>
                <w:ilvl w:val="0"/>
                <w:numId w:val="16"/>
              </w:numPr>
            </w:pPr>
            <w:r>
              <w:t>Year 7 only did backend programming for my new boss.</w:t>
            </w:r>
          </w:p>
          <w:p w14:paraId="26836FE3" w14:textId="0CD64DF8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Before COVID I did helpdesk with the whole team during a computer virus epidemic. The root cause was Kaspersky. </w:t>
            </w:r>
          </w:p>
          <w:p w14:paraId="41848133" w14:textId="70A6D487" w:rsidR="00D345F9" w:rsidRDefault="00D345F9" w:rsidP="00553693">
            <w:pPr>
              <w:pStyle w:val="ListParagraph"/>
              <w:numPr>
                <w:ilvl w:val="0"/>
                <w:numId w:val="16"/>
              </w:numPr>
            </w:pPr>
            <w:r>
              <w:t>I was gradually transitioned from Helpdesk to Training Guru.</w:t>
            </w:r>
          </w:p>
          <w:p w14:paraId="012D39CD" w14:textId="508BEC82" w:rsidR="000137C8" w:rsidRPr="00C04CD2" w:rsidRDefault="000137C8" w:rsidP="000137C8">
            <w:pPr>
              <w:pStyle w:val="Heading3"/>
            </w:pPr>
            <w:r>
              <w:t>References</w:t>
            </w:r>
          </w:p>
          <w:p w14:paraId="4B3422EC" w14:textId="2D9F3231" w:rsidR="000137C8" w:rsidRDefault="000137C8" w:rsidP="000137C8">
            <w:r>
              <w:t>All</w:t>
            </w:r>
            <w:r w:rsidR="002E4B61">
              <w:t>a</w:t>
            </w:r>
            <w:r>
              <w:t>n Chavez formerly at Unique Insurance</w:t>
            </w:r>
            <w:r w:rsidR="00ED0046">
              <w:t>/Producers National</w:t>
            </w:r>
            <w:r>
              <w:t xml:space="preserve"> Currently at State Farm</w:t>
            </w:r>
          </w:p>
          <w:p w14:paraId="48EC2050" w14:textId="791EC0F5" w:rsidR="007765CA" w:rsidRPr="00906BEE" w:rsidRDefault="007765CA" w:rsidP="00C64936">
            <w:pPr>
              <w:pStyle w:val="ListParagraph"/>
            </w:pPr>
          </w:p>
          <w:p w14:paraId="31CD911A" w14:textId="0204BDFE" w:rsidR="00916D3D" w:rsidRDefault="00911BCF" w:rsidP="00911BCF">
            <w:pPr>
              <w:pStyle w:val="Heading3"/>
              <w:rPr>
                <w:color w:val="5B9BD5" w:themeColor="accent5"/>
              </w:rPr>
            </w:pPr>
            <w:r w:rsidRPr="00916D3D">
              <w:rPr>
                <w:color w:val="5B9BD5" w:themeColor="accent5"/>
              </w:rPr>
              <w:lastRenderedPageBreak/>
              <w:t>Current Side Project</w:t>
            </w:r>
            <w:r w:rsidR="002D502B">
              <w:rPr>
                <w:color w:val="5B9BD5" w:themeColor="accent5"/>
              </w:rPr>
              <w:t>S</w:t>
            </w:r>
          </w:p>
          <w:p w14:paraId="1B978CE7" w14:textId="55384527" w:rsidR="002D502B" w:rsidRPr="00C04CD2" w:rsidRDefault="009B43BF" w:rsidP="002D502B">
            <w:pPr>
              <w:pStyle w:val="Heading3"/>
            </w:pPr>
            <w:r>
              <w:t>My Server FARM</w:t>
            </w:r>
          </w:p>
          <w:p w14:paraId="685547E1" w14:textId="2AFC54A7" w:rsidR="00553693" w:rsidRPr="00553693" w:rsidRDefault="002D502B" w:rsidP="00553693">
            <w:pPr>
              <w:pStyle w:val="Heading4"/>
              <w:tabs>
                <w:tab w:val="left" w:pos="4328"/>
              </w:tabs>
              <w:rPr>
                <w:rStyle w:val="Strong"/>
                <w:b w:val="0"/>
                <w:bCs w:val="0"/>
              </w:rPr>
            </w:pPr>
            <w:r>
              <w:t xml:space="preserve"> </w:t>
            </w:r>
            <w:r w:rsidR="00226AC3">
              <w:t>Part 1</w:t>
            </w:r>
          </w:p>
          <w:p w14:paraId="603DE67B" w14:textId="77777777" w:rsidR="00226AC3" w:rsidRDefault="002D502B" w:rsidP="002D502B">
            <w:pPr>
              <w:pStyle w:val="Heading4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  <w:p w14:paraId="1B531CB8" w14:textId="3BCFEA45" w:rsidR="00553693" w:rsidRPr="00226AC3" w:rsidRDefault="008C26AD" w:rsidP="002D502B">
            <w:pPr>
              <w:pStyle w:val="Heading4"/>
              <w:rPr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A ubuntu linux based deep learning cluster</w:t>
            </w:r>
            <w:r w:rsidR="00553693">
              <w:rPr>
                <w:rFonts w:asciiTheme="minorHAnsi" w:eastAsiaTheme="minorHAnsi" w:hAnsiTheme="minorHAnsi" w:cstheme="minorBidi"/>
                <w:iCs w:val="0"/>
                <w:caps w:val="0"/>
              </w:rPr>
              <w:t>.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With</w:t>
            </w:r>
            <w:r w:rsidR="00226AC3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>a remotely accessable custom android interface.</w:t>
            </w:r>
          </w:p>
          <w:p w14:paraId="396BC562" w14:textId="0802C642" w:rsidR="002D502B" w:rsidRDefault="002D502B" w:rsidP="002D502B">
            <w:pPr>
              <w:pStyle w:val="Heading4"/>
            </w:pPr>
            <w:r>
              <w:t>Parts list</w:t>
            </w:r>
          </w:p>
          <w:p w14:paraId="2249437E" w14:textId="43DB868A" w:rsidR="00226AC3" w:rsidRDefault="00226AC3" w:rsidP="002D502B">
            <w:pPr>
              <w:pStyle w:val="Heading4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  <w:p w14:paraId="57C54807" w14:textId="3E8953F8" w:rsidR="00226AC3" w:rsidRDefault="00226AC3" w:rsidP="002D502B">
            <w:pPr>
              <w:pStyle w:val="ListParagraph"/>
              <w:numPr>
                <w:ilvl w:val="0"/>
                <w:numId w:val="16"/>
              </w:numPr>
            </w:pPr>
            <w:r>
              <w:t>H</w:t>
            </w:r>
            <w:r w:rsidRPr="00226AC3">
              <w:t>uawei</w:t>
            </w:r>
            <w:r>
              <w:t xml:space="preserve"> Honor Android device</w:t>
            </w:r>
          </w:p>
          <w:p w14:paraId="356733C6" w14:textId="2AB4B659" w:rsidR="00226AC3" w:rsidRDefault="00226AC3" w:rsidP="002D502B">
            <w:pPr>
              <w:pStyle w:val="ListParagraph"/>
              <w:numPr>
                <w:ilvl w:val="0"/>
                <w:numId w:val="16"/>
              </w:numPr>
            </w:pPr>
            <w:r>
              <w:t xml:space="preserve">Will side load my own APK written in C# with and ssh-key and </w:t>
            </w:r>
            <w:hyperlink r:id="rId18" w:history="1">
              <w:r w:rsidRPr="00226AC3">
                <w:rPr>
                  <w:rStyle w:val="Hyperlink"/>
                </w:rPr>
                <w:t>wireguard</w:t>
              </w:r>
            </w:hyperlink>
            <w:r>
              <w:t xml:space="preserve"> to initiate kill switch and remote erase.</w:t>
            </w:r>
          </w:p>
          <w:p w14:paraId="223A0FDE" w14:textId="27FF4B91" w:rsidR="00226AC3" w:rsidRPr="00226AC3" w:rsidRDefault="00226AC3" w:rsidP="002D502B">
            <w:pPr>
              <w:pStyle w:val="ListParagraph"/>
              <w:numPr>
                <w:ilvl w:val="0"/>
                <w:numId w:val="16"/>
              </w:numPr>
            </w:pPr>
            <w:r>
              <w:t>It will also notify me if there are any problems with the firewall basic status too much data going in/out</w:t>
            </w:r>
          </w:p>
          <w:p w14:paraId="1231A005" w14:textId="7DEE56F3" w:rsidR="00553693" w:rsidRDefault="00226AC3" w:rsidP="00553693">
            <w:pPr>
              <w:pStyle w:val="Heading4"/>
              <w:rPr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iCs w:val="0"/>
                <w:caps w:val="0"/>
              </w:rPr>
              <w:t>Development Machine</w:t>
            </w:r>
            <w:r w:rsidR="00553693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</w:t>
            </w:r>
            <w:r w:rsidR="008C26AD">
              <w:rPr>
                <w:rFonts w:asciiTheme="minorHAnsi" w:eastAsiaTheme="minorHAnsi" w:hAnsiTheme="minorHAnsi" w:cstheme="minorBidi"/>
                <w:iCs w:val="0"/>
                <w:caps w:val="0"/>
              </w:rPr>
              <w:t>Ubuntu 20.04LTS</w:t>
            </w:r>
          </w:p>
          <w:p w14:paraId="4F4F9B2B" w14:textId="3778C20F" w:rsidR="00553693" w:rsidRDefault="00553693" w:rsidP="00553693">
            <w:pPr>
              <w:pStyle w:val="ListParagraph"/>
              <w:numPr>
                <w:ilvl w:val="0"/>
                <w:numId w:val="16"/>
              </w:numPr>
            </w:pPr>
            <w:r>
              <w:t>AMD Ryzen 5900X</w:t>
            </w:r>
          </w:p>
          <w:p w14:paraId="2EB9844E" w14:textId="4ACF50A7" w:rsidR="00553693" w:rsidRDefault="00553693" w:rsidP="00553693">
            <w:pPr>
              <w:pStyle w:val="ListParagraph"/>
              <w:numPr>
                <w:ilvl w:val="0"/>
                <w:numId w:val="16"/>
              </w:numPr>
            </w:pPr>
            <w:r>
              <w:t>Two sticks of GSKILL Ram running at 3600 MHZ</w:t>
            </w:r>
          </w:p>
          <w:p w14:paraId="3AB82007" w14:textId="51126DD3" w:rsidR="00553693" w:rsidRDefault="00553693" w:rsidP="00553693">
            <w:pPr>
              <w:pStyle w:val="ListParagraph"/>
              <w:numPr>
                <w:ilvl w:val="0"/>
                <w:numId w:val="16"/>
              </w:numPr>
            </w:pPr>
            <w:r>
              <w:t>Gigabyte 2080</w:t>
            </w:r>
          </w:p>
          <w:p w14:paraId="4B0C0A13" w14:textId="30E0BB1A" w:rsidR="00553693" w:rsidRDefault="00553693" w:rsidP="00553693">
            <w:pPr>
              <w:pStyle w:val="ListParagraph"/>
              <w:numPr>
                <w:ilvl w:val="0"/>
                <w:numId w:val="16"/>
              </w:numPr>
            </w:pPr>
            <w:r>
              <w:t>4tb NVME Intel Drives for Video Games</w:t>
            </w:r>
          </w:p>
          <w:p w14:paraId="38769915" w14:textId="4961AC54" w:rsidR="00553693" w:rsidRDefault="00553693" w:rsidP="00553693">
            <w:pPr>
              <w:pStyle w:val="ListParagraph"/>
              <w:numPr>
                <w:ilvl w:val="0"/>
                <w:numId w:val="16"/>
              </w:numPr>
            </w:pPr>
            <w:r>
              <w:t>4tb NVME fo</w:t>
            </w:r>
            <w:r w:rsidR="009B43BF">
              <w:t>r Backups</w:t>
            </w:r>
          </w:p>
          <w:p w14:paraId="431CF1E6" w14:textId="7C273AAE" w:rsidR="009B43BF" w:rsidRDefault="009B43BF" w:rsidP="00553693">
            <w:pPr>
              <w:pStyle w:val="ListParagraph"/>
              <w:numPr>
                <w:ilvl w:val="0"/>
                <w:numId w:val="16"/>
              </w:numPr>
            </w:pPr>
            <w:r>
              <w:t>HP Storage works ULTRUM 3280SAS for backups.</w:t>
            </w:r>
          </w:p>
          <w:p w14:paraId="612755A5" w14:textId="331EA87A" w:rsidR="009B43BF" w:rsidRPr="009B43BF" w:rsidRDefault="008C26AD" w:rsidP="009B43BF">
            <w:pPr>
              <w:pStyle w:val="Heading4"/>
              <w:rPr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iCs w:val="0"/>
                <w:caps w:val="0"/>
              </w:rPr>
              <w:t xml:space="preserve">Second Development Server/Router </w:t>
            </w:r>
          </w:p>
          <w:p w14:paraId="3D0D79F4" w14:textId="69DE7339" w:rsidR="009B43BF" w:rsidRDefault="009B43BF" w:rsidP="009B43BF">
            <w:pPr>
              <w:pStyle w:val="ListParagraph"/>
              <w:numPr>
                <w:ilvl w:val="0"/>
                <w:numId w:val="16"/>
              </w:numPr>
            </w:pPr>
            <w:r>
              <w:t>AMD Threadripper 1920X</w:t>
            </w:r>
          </w:p>
          <w:p w14:paraId="490C50DE" w14:textId="18FB2E84" w:rsidR="009B43BF" w:rsidRDefault="009B43BF" w:rsidP="009B43BF">
            <w:pPr>
              <w:pStyle w:val="ListParagraph"/>
              <w:numPr>
                <w:ilvl w:val="0"/>
                <w:numId w:val="16"/>
              </w:numPr>
            </w:pPr>
            <w:r>
              <w:t>8 sticks of 2133mhz ram for 64gb of ram</w:t>
            </w:r>
          </w:p>
          <w:p w14:paraId="78873C92" w14:textId="77777777" w:rsidR="009B43BF" w:rsidRDefault="009B43BF" w:rsidP="009B43BF">
            <w:pPr>
              <w:pStyle w:val="ListParagraph"/>
              <w:numPr>
                <w:ilvl w:val="0"/>
                <w:numId w:val="16"/>
              </w:numPr>
            </w:pPr>
            <w:r>
              <w:t>Gigabyte 2080</w:t>
            </w:r>
          </w:p>
          <w:p w14:paraId="663A71FA" w14:textId="3A3218A0" w:rsidR="009B43BF" w:rsidRDefault="009B43BF" w:rsidP="009B43BF">
            <w:pPr>
              <w:pStyle w:val="ListParagraph"/>
              <w:numPr>
                <w:ilvl w:val="0"/>
                <w:numId w:val="16"/>
              </w:numPr>
            </w:pPr>
            <w:r>
              <w:t>HP Storage works ULTRUM 3280SAS for backups.</w:t>
            </w:r>
          </w:p>
          <w:p w14:paraId="2EE796D4" w14:textId="0D4074AC" w:rsidR="008C26AD" w:rsidRDefault="008C26AD" w:rsidP="008C26AD">
            <w:pPr>
              <w:rPr>
                <w:b/>
              </w:rPr>
            </w:pPr>
            <w:r w:rsidRPr="008C26AD">
              <w:rPr>
                <w:b/>
              </w:rPr>
              <w:t>Main Processing Server</w:t>
            </w:r>
            <w:r>
              <w:rPr>
                <w:b/>
              </w:rPr>
              <w:t xml:space="preserve"> (My brother bought this one) But I assembled it</w:t>
            </w:r>
            <w:r w:rsidR="00E34BE2">
              <w:rPr>
                <w:b/>
              </w:rPr>
              <w:t>.</w:t>
            </w:r>
          </w:p>
          <w:p w14:paraId="19B7622B" w14:textId="12EE7327" w:rsidR="008C26AD" w:rsidRDefault="008C26AD" w:rsidP="008C26AD">
            <w:pPr>
              <w:pStyle w:val="ListParagraph"/>
              <w:numPr>
                <w:ilvl w:val="0"/>
                <w:numId w:val="20"/>
              </w:numPr>
            </w:pPr>
            <w:r w:rsidRPr="008C26AD">
              <w:lastRenderedPageBreak/>
              <w:t>Ryzen Threadripper 3960X</w:t>
            </w:r>
          </w:p>
          <w:p w14:paraId="60C46B5E" w14:textId="05643EEE" w:rsidR="008C26AD" w:rsidRDefault="008C26AD" w:rsidP="008C26AD">
            <w:pPr>
              <w:pStyle w:val="ListParagraph"/>
              <w:numPr>
                <w:ilvl w:val="0"/>
                <w:numId w:val="20"/>
              </w:numPr>
            </w:pPr>
            <w:r>
              <w:t>128gb of Ram</w:t>
            </w:r>
          </w:p>
          <w:p w14:paraId="71CEF0AC" w14:textId="350EC9D4" w:rsidR="008C26AD" w:rsidRDefault="008C26AD" w:rsidP="008C26AD">
            <w:pPr>
              <w:pStyle w:val="ListParagraph"/>
              <w:numPr>
                <w:ilvl w:val="0"/>
                <w:numId w:val="20"/>
              </w:numPr>
            </w:pPr>
            <w:r>
              <w:t>1x Titan RTX with 24gb of VRAM</w:t>
            </w:r>
          </w:p>
          <w:p w14:paraId="2CD3B62C" w14:textId="775428E3" w:rsidR="008C26AD" w:rsidRDefault="008C26AD" w:rsidP="008C26AD">
            <w:pPr>
              <w:pStyle w:val="ListParagraph"/>
              <w:numPr>
                <w:ilvl w:val="0"/>
                <w:numId w:val="20"/>
              </w:numPr>
            </w:pPr>
            <w:r>
              <w:t xml:space="preserve">1x 2080 8gb </w:t>
            </w:r>
          </w:p>
          <w:p w14:paraId="72B17B22" w14:textId="4D6DBD38" w:rsidR="008C26AD" w:rsidRPr="008C26AD" w:rsidRDefault="006C2353" w:rsidP="008C26AD">
            <w:pPr>
              <w:pStyle w:val="ListParagraph"/>
              <w:numPr>
                <w:ilvl w:val="0"/>
                <w:numId w:val="20"/>
              </w:numPr>
            </w:pPr>
            <w:r>
              <w:t>1x 24gb Tesla card</w:t>
            </w:r>
          </w:p>
          <w:p w14:paraId="71BF32ED" w14:textId="6A16A2DF" w:rsidR="008C26AD" w:rsidRPr="008C26AD" w:rsidRDefault="008C26AD" w:rsidP="008C26AD"/>
          <w:p w14:paraId="52410829" w14:textId="0D2601C0" w:rsidR="00226AC3" w:rsidRDefault="00226AC3" w:rsidP="00226AC3">
            <w:pPr>
              <w:pStyle w:val="Heading4"/>
              <w:tabs>
                <w:tab w:val="left" w:pos="4328"/>
              </w:tabs>
            </w:pPr>
            <w:r>
              <w:t xml:space="preserve"> Part 2</w:t>
            </w:r>
            <w:r w:rsidR="00F049DB">
              <w:t xml:space="preserve"> </w:t>
            </w:r>
            <w:r w:rsidR="00F049DB" w:rsidRPr="00F049DB">
              <w:rPr>
                <w:color w:val="70AD47" w:themeColor="accent6"/>
              </w:rPr>
              <w:t>INCOMPLETE</w:t>
            </w:r>
          </w:p>
          <w:p w14:paraId="50C9300E" w14:textId="31329D71" w:rsidR="00226AC3" w:rsidRPr="00F049DB" w:rsidRDefault="00226AC3" w:rsidP="00F049DB">
            <w:pPr>
              <w:pStyle w:val="ListParagraph"/>
              <w:numPr>
                <w:ilvl w:val="0"/>
                <w:numId w:val="19"/>
              </w:numPr>
            </w:pPr>
            <w:r w:rsidRPr="00F049DB">
              <w:t>Networking Equipment</w:t>
            </w:r>
          </w:p>
          <w:p w14:paraId="7DCEB4F7" w14:textId="685106C0" w:rsidR="00F049DB" w:rsidRPr="00F049DB" w:rsidRDefault="00F049DB" w:rsidP="00F049DB">
            <w:pPr>
              <w:pStyle w:val="ListParagraph"/>
              <w:numPr>
                <w:ilvl w:val="0"/>
                <w:numId w:val="19"/>
              </w:numPr>
            </w:pPr>
            <w:r w:rsidRPr="00F049DB">
              <w:t>Ubiquity Firewall</w:t>
            </w:r>
          </w:p>
          <w:p w14:paraId="438BA9B7" w14:textId="7537D163" w:rsidR="00F049DB" w:rsidRPr="00F049DB" w:rsidRDefault="00F049DB" w:rsidP="00226AC3">
            <w:pPr>
              <w:pStyle w:val="ListParagraph"/>
              <w:numPr>
                <w:ilvl w:val="0"/>
                <w:numId w:val="19"/>
              </w:numPr>
            </w:pPr>
            <w:r w:rsidRPr="00F049DB">
              <w:t>2x mikrotek 10gb switches.</w:t>
            </w:r>
          </w:p>
          <w:p w14:paraId="12F5DB9D" w14:textId="061DD3FB" w:rsidR="00226AC3" w:rsidRPr="00553693" w:rsidRDefault="00226AC3" w:rsidP="00226AC3">
            <w:pPr>
              <w:pStyle w:val="Heading4"/>
              <w:tabs>
                <w:tab w:val="left" w:pos="4328"/>
              </w:tabs>
              <w:rPr>
                <w:rStyle w:val="Strong"/>
                <w:b w:val="0"/>
                <w:bCs w:val="0"/>
              </w:rPr>
            </w:pPr>
            <w:r>
              <w:t xml:space="preserve"> Part 3</w:t>
            </w:r>
            <w:r w:rsidR="00F049DB">
              <w:t xml:space="preserve"> </w:t>
            </w:r>
            <w:r w:rsidR="00F049DB" w:rsidRPr="00F049DB">
              <w:rPr>
                <w:color w:val="70AD47" w:themeColor="accent6"/>
              </w:rPr>
              <w:t>INCOMPLETE</w:t>
            </w:r>
          </w:p>
          <w:p w14:paraId="5609A800" w14:textId="50B6C509" w:rsidR="00226AC3" w:rsidRPr="00F049DB" w:rsidRDefault="00F049DB" w:rsidP="00226AC3">
            <w:pPr>
              <w:jc w:val="both"/>
            </w:pPr>
            <w:r w:rsidRPr="00F049DB">
              <w:t>Link all computers to 10gb ethernet when starlink device arrives.</w:t>
            </w:r>
          </w:p>
          <w:p w14:paraId="7ACC1777" w14:textId="66CCF765" w:rsidR="002D502B" w:rsidRPr="00C04CD2" w:rsidRDefault="002D502B" w:rsidP="002D502B">
            <w:pPr>
              <w:pStyle w:val="Heading3"/>
            </w:pPr>
            <w:r>
              <w:t>Basic IOT Device</w:t>
            </w:r>
            <w:r>
              <w:tab/>
              <w:t xml:space="preserve">HD598SE+BLUETOOTH </w:t>
            </w:r>
          </w:p>
          <w:p w14:paraId="02AD1FA7" w14:textId="415A049F" w:rsidR="002D502B" w:rsidRPr="00D345F9" w:rsidRDefault="002D502B" w:rsidP="002D502B">
            <w:pPr>
              <w:pStyle w:val="Heading4"/>
            </w:pPr>
            <w:r>
              <w:t xml:space="preserve"> Phase 1 Complete</w:t>
            </w:r>
          </w:p>
          <w:p w14:paraId="46A4010A" w14:textId="77777777" w:rsidR="002D502B" w:rsidRDefault="002D502B" w:rsidP="002D502B">
            <w:pPr>
              <w:pStyle w:val="Heading4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  <w:p w14:paraId="1CC8BF65" w14:textId="77777777" w:rsidR="002D502B" w:rsidRDefault="002D502B" w:rsidP="002D502B">
            <w:pPr>
              <w:pStyle w:val="Heading4"/>
              <w:rPr>
                <w:b/>
                <w:bCs/>
              </w:rPr>
            </w:pPr>
            <w:r w:rsidRPr="00CB03EC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To create a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Bluetooth </w:t>
            </w:r>
            <w:r w:rsidRPr="00CB03EC">
              <w:rPr>
                <w:rFonts w:asciiTheme="minorHAnsi" w:eastAsiaTheme="minorHAnsi" w:hAnsiTheme="minorHAnsi" w:cstheme="minorBidi"/>
                <w:iCs w:val="0"/>
                <w:caps w:val="0"/>
              </w:rPr>
              <w:t>IOT device with off the shelf components.</w:t>
            </w:r>
          </w:p>
          <w:p w14:paraId="5C63393E" w14:textId="77777777" w:rsidR="002D502B" w:rsidRDefault="002D502B" w:rsidP="002D502B">
            <w:pPr>
              <w:pStyle w:val="Heading4"/>
            </w:pPr>
            <w:r>
              <w:t>Parts list</w:t>
            </w:r>
          </w:p>
          <w:p w14:paraId="6597D829" w14:textId="77777777" w:rsidR="002D502B" w:rsidRDefault="002D502B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Plastic Bag – Water Proofing For battery </w:t>
            </w:r>
          </w:p>
          <w:p w14:paraId="0D4C9888" w14:textId="77777777" w:rsidR="002D502B" w:rsidRDefault="002D502B" w:rsidP="00553693">
            <w:pPr>
              <w:pStyle w:val="ListParagraph"/>
              <w:numPr>
                <w:ilvl w:val="0"/>
                <w:numId w:val="16"/>
              </w:numPr>
            </w:pPr>
            <w:r>
              <w:t>Sennheiser 598SE – Audio Production</w:t>
            </w:r>
          </w:p>
          <w:p w14:paraId="4E8441A4" w14:textId="77777777" w:rsidR="002D502B" w:rsidRDefault="002D502B" w:rsidP="00553693">
            <w:pPr>
              <w:pStyle w:val="ListParagraph"/>
              <w:numPr>
                <w:ilvl w:val="0"/>
                <w:numId w:val="16"/>
              </w:numPr>
            </w:pPr>
            <w:r>
              <w:t xml:space="preserve">Sennheiser audio cable I found at </w:t>
            </w:r>
          </w:p>
          <w:p w14:paraId="42D71F2C" w14:textId="77777777" w:rsidR="002D502B" w:rsidRDefault="002D502B" w:rsidP="00553693">
            <w:pPr>
              <w:pStyle w:val="ListParagraph"/>
              <w:numPr>
                <w:ilvl w:val="0"/>
                <w:numId w:val="16"/>
              </w:numPr>
            </w:pPr>
            <w:r>
              <w:t>Metal USB Battery I got at an Insuresoft Conference</w:t>
            </w:r>
          </w:p>
          <w:p w14:paraId="5F33C061" w14:textId="6972AFD3" w:rsidR="002D502B" w:rsidRDefault="002D502B" w:rsidP="002D502B">
            <w:pPr>
              <w:pStyle w:val="ListParagraph"/>
              <w:numPr>
                <w:ilvl w:val="0"/>
                <w:numId w:val="16"/>
              </w:numPr>
            </w:pPr>
            <w:r>
              <w:t xml:space="preserve">1 Inch USB cable </w:t>
            </w:r>
          </w:p>
          <w:p w14:paraId="37CE2F52" w14:textId="1EE4834A" w:rsidR="00911BCF" w:rsidRPr="00906BEE" w:rsidRDefault="00911BCF" w:rsidP="00911BCF">
            <w:pPr>
              <w:pStyle w:val="Heading3"/>
            </w:pPr>
            <w:bookmarkStart w:id="2" w:name="OLE_LINK7"/>
            <w:bookmarkStart w:id="3" w:name="OLE_LINK8"/>
            <w:bookmarkStart w:id="4" w:name="OLE_LINK5"/>
            <w:bookmarkStart w:id="5" w:name="OLE_LINK6"/>
            <w:r>
              <w:t>Microsoft</w:t>
            </w:r>
            <w:r w:rsidR="00916D3D">
              <w:t xml:space="preserve"> </w:t>
            </w:r>
            <w:r>
              <w:t>skills</w:t>
            </w:r>
          </w:p>
          <w:p w14:paraId="7BFA3EA4" w14:textId="2386D0F8" w:rsidR="00911BCF" w:rsidRPr="00C64936" w:rsidRDefault="00911BCF" w:rsidP="00911BCF">
            <w:pPr>
              <w:rPr>
                <w:bCs/>
              </w:rPr>
            </w:pPr>
            <w:r w:rsidRPr="00C64936">
              <w:rPr>
                <w:b/>
              </w:rPr>
              <w:t>OS</w:t>
            </w:r>
            <w:r>
              <w:rPr>
                <w:b/>
              </w:rPr>
              <w:t xml:space="preserve"> Windows </w:t>
            </w:r>
            <w:r w:rsidR="00916D3D">
              <w:rPr>
                <w:b/>
              </w:rPr>
              <w:t xml:space="preserve">Seven 8.1 </w:t>
            </w:r>
            <w:r w:rsidRPr="00C64936">
              <w:rPr>
                <w:b/>
              </w:rPr>
              <w:t>10</w:t>
            </w:r>
            <w:r w:rsidR="00916D3D">
              <w:rPr>
                <w:b/>
              </w:rPr>
              <w:t xml:space="preserve"> Versions </w:t>
            </w:r>
            <w:r w:rsidR="00916D3D" w:rsidRPr="00916D3D">
              <w:rPr>
                <w:bCs/>
              </w:rPr>
              <w:t>1909-2004 and</w:t>
            </w:r>
            <w:r>
              <w:rPr>
                <w:bCs/>
              </w:rPr>
              <w:t xml:space="preserve"> H2, Server </w:t>
            </w:r>
            <w:r w:rsidRPr="00C64936">
              <w:rPr>
                <w:b/>
              </w:rPr>
              <w:t>2012-2019</w:t>
            </w:r>
          </w:p>
          <w:bookmarkEnd w:id="2"/>
          <w:bookmarkEnd w:id="3"/>
          <w:p w14:paraId="4A422252" w14:textId="7FE766AA" w:rsidR="00911BCF" w:rsidRDefault="00911BCF" w:rsidP="00553693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Connecting my computer</w:t>
            </w:r>
            <w:r w:rsidR="00916D3D">
              <w:t>s</w:t>
            </w:r>
            <w:r>
              <w:t xml:space="preserve"> to a domain controller.</w:t>
            </w:r>
          </w:p>
          <w:p w14:paraId="662B90A8" w14:textId="77777777" w:rsidR="00911BCF" w:rsidRDefault="00911BCF" w:rsidP="00553693">
            <w:pPr>
              <w:pStyle w:val="ListParagraph"/>
              <w:numPr>
                <w:ilvl w:val="0"/>
                <w:numId w:val="16"/>
              </w:numPr>
            </w:pPr>
            <w:r>
              <w:t>Setting up a Domain Controller on Windows 2016.</w:t>
            </w:r>
          </w:p>
          <w:p w14:paraId="30597A50" w14:textId="77777777" w:rsidR="00911BCF" w:rsidRDefault="00911BCF" w:rsidP="00553693">
            <w:pPr>
              <w:pStyle w:val="ListParagraph"/>
              <w:numPr>
                <w:ilvl w:val="0"/>
                <w:numId w:val="16"/>
              </w:numPr>
            </w:pPr>
            <w:r>
              <w:t>Setting up Microsoft DNS in an emergency on premises at work.</w:t>
            </w:r>
          </w:p>
          <w:bookmarkEnd w:id="4"/>
          <w:bookmarkEnd w:id="5"/>
          <w:p w14:paraId="73B61D82" w14:textId="77777777" w:rsidR="00911BCF" w:rsidRDefault="00911BCF" w:rsidP="00553693">
            <w:pPr>
              <w:pStyle w:val="ListParagraph"/>
              <w:numPr>
                <w:ilvl w:val="0"/>
                <w:numId w:val="16"/>
              </w:numPr>
            </w:pPr>
            <w:r>
              <w:t>Basic Azure Administration.</w:t>
            </w:r>
          </w:p>
          <w:p w14:paraId="2C970B40" w14:textId="77777777" w:rsidR="00911BCF" w:rsidRDefault="00911BCF" w:rsidP="00553693">
            <w:pPr>
              <w:pStyle w:val="ListParagraph"/>
              <w:numPr>
                <w:ilvl w:val="0"/>
                <w:numId w:val="16"/>
              </w:numPr>
            </w:pPr>
            <w:r>
              <w:t>Microsoft Teams</w:t>
            </w:r>
          </w:p>
          <w:p w14:paraId="24463255" w14:textId="511C35CC" w:rsidR="00911BCF" w:rsidRDefault="00911BCF" w:rsidP="00553693">
            <w:pPr>
              <w:pStyle w:val="ListParagraph"/>
              <w:numPr>
                <w:ilvl w:val="0"/>
                <w:numId w:val="16"/>
              </w:numPr>
            </w:pPr>
            <w:r>
              <w:t>MSSQL Sys Op Maintenance and Deployment</w:t>
            </w:r>
          </w:p>
          <w:p w14:paraId="06558B5B" w14:textId="06B995A8" w:rsidR="00936C4E" w:rsidRPr="00906BEE" w:rsidRDefault="00936C4E" w:rsidP="00936C4E">
            <w:pPr>
              <w:pStyle w:val="Heading3"/>
            </w:pPr>
            <w:r>
              <w:t>Linux skills</w:t>
            </w:r>
          </w:p>
          <w:p w14:paraId="4248C0E1" w14:textId="14F19496" w:rsidR="00936C4E" w:rsidRPr="00936C4E" w:rsidRDefault="00936C4E" w:rsidP="00936C4E">
            <w:r w:rsidRPr="00936C4E">
              <w:t>Ubuntu Linux and Debian Linux extensive experience.</w:t>
            </w:r>
          </w:p>
          <w:p w14:paraId="288676ED" w14:textId="06EBEF41" w:rsidR="002C2C53" w:rsidRPr="00906BEE" w:rsidRDefault="002C2C53" w:rsidP="002C2C53">
            <w:pPr>
              <w:pStyle w:val="Heading3"/>
            </w:pPr>
            <w:r>
              <w:t>Leadership Roles</w:t>
            </w:r>
          </w:p>
          <w:p w14:paraId="498D2D7A" w14:textId="77777777" w:rsidR="002C2C53" w:rsidRDefault="002C2C53" w:rsidP="002C2C53">
            <w:r>
              <w:t>President of Linux Users Group at College of Dupage</w:t>
            </w:r>
          </w:p>
          <w:p w14:paraId="481670D2" w14:textId="77777777" w:rsidR="002C2C53" w:rsidRDefault="002C2C53" w:rsidP="002C2C53">
            <w:r>
              <w:t>President of Linux Users Group at University of Illinois at Chicago</w:t>
            </w:r>
          </w:p>
          <w:p w14:paraId="43AC530F" w14:textId="65BDE2D9" w:rsidR="002C2C53" w:rsidRPr="00906BEE" w:rsidRDefault="002C2C53" w:rsidP="002C2C53">
            <w:pPr>
              <w:pStyle w:val="Heading3"/>
            </w:pPr>
            <w:r>
              <w:t>Awards and certifications</w:t>
            </w:r>
          </w:p>
          <w:p w14:paraId="3106A223" w14:textId="572E5DAE" w:rsidR="00916D3D" w:rsidRDefault="002C2C53" w:rsidP="00936C4E">
            <w:r>
              <w:t>3</w:t>
            </w:r>
            <w:r w:rsidRPr="002C2C53">
              <w:rPr>
                <w:vertAlign w:val="superscript"/>
              </w:rPr>
              <w:t>rd</w:t>
            </w:r>
            <w:r>
              <w:t xml:space="preserve"> Place Award at High School Chess Tournament </w:t>
            </w:r>
            <w:r w:rsidR="00631F77">
              <w:t>Organized</w:t>
            </w:r>
            <w:r>
              <w:t xml:space="preserve"> by Downers Grove South</w:t>
            </w:r>
            <w:r w:rsidR="00631F77">
              <w:t xml:space="preserve"> with an </w:t>
            </w:r>
            <w:r w:rsidR="00D345F9">
              <w:t>award-winning</w:t>
            </w:r>
            <w:r w:rsidR="00631F77">
              <w:t xml:space="preserve"> Chess Coach. Mr. Mayfield</w:t>
            </w:r>
          </w:p>
          <w:p w14:paraId="60591F20" w14:textId="748C66EF" w:rsidR="00BF0325" w:rsidRPr="00906BEE" w:rsidRDefault="00BF0325" w:rsidP="00BF0325">
            <w:pPr>
              <w:pStyle w:val="Heading3"/>
            </w:pPr>
            <w:r>
              <w:t>Selected Github Project</w:t>
            </w:r>
            <w:r w:rsidR="00381753">
              <w:t>S</w:t>
            </w:r>
          </w:p>
          <w:p w14:paraId="765A1FEE" w14:textId="4B859E68" w:rsidR="00BF0325" w:rsidRDefault="00BF0325" w:rsidP="00BF0325">
            <w:pPr>
              <w:pStyle w:val="Heading4"/>
            </w:pPr>
            <w:bookmarkStart w:id="6" w:name="OLE_LINK1"/>
            <w:bookmarkStart w:id="7" w:name="OLE_LINK2"/>
            <w:r>
              <w:t>Auction</w:t>
            </w:r>
            <w:r w:rsidRPr="00906BEE">
              <w:t xml:space="preserve">• </w:t>
            </w:r>
            <w:r>
              <w:t>March 2018</w:t>
            </w:r>
            <w:r w:rsidRPr="00906BEE">
              <w:t xml:space="preserve"> • </w:t>
            </w:r>
            <w:r>
              <w:t xml:space="preserve">personal </w:t>
            </w:r>
            <w:r w:rsidR="00916D3D" w:rsidRPr="00916D3D">
              <w:t>https://github.com/brianherman/auction</w:t>
            </w:r>
          </w:p>
          <w:bookmarkEnd w:id="6"/>
          <w:bookmarkEnd w:id="7"/>
          <w:p w14:paraId="1426A2F2" w14:textId="79978C5C" w:rsidR="00213990" w:rsidRDefault="00D13C01" w:rsidP="002C2C53">
            <w:r>
              <w:t xml:space="preserve">TLDR; This project linked </w:t>
            </w:r>
            <w:r w:rsidR="00D345F9">
              <w:t>AWS A</w:t>
            </w:r>
            <w:r>
              <w:t>lexa with e</w:t>
            </w:r>
            <w:r w:rsidR="00D345F9">
              <w:t>B</w:t>
            </w:r>
            <w:r>
              <w:t>ay.</w:t>
            </w:r>
          </w:p>
          <w:p w14:paraId="61C69856" w14:textId="60578776" w:rsidR="00213990" w:rsidRDefault="00213990" w:rsidP="002C2C53">
            <w:r>
              <w:lastRenderedPageBreak/>
              <w:t>I started this project without looking if it was monetizable.</w:t>
            </w:r>
          </w:p>
          <w:p w14:paraId="4B2D77E8" w14:textId="17B3623B" w:rsidR="00213990" w:rsidRDefault="00916D3D" w:rsidP="002C2C53">
            <w:r>
              <w:t>However,</w:t>
            </w:r>
            <w:r w:rsidR="00213990">
              <w:t xml:space="preserve"> it is completely my own and a perfect example of my coding practices from March 2018.</w:t>
            </w:r>
            <w:r w:rsidR="008642C9">
              <w:t xml:space="preserve"> I would love to apply those skills to create a new voice activated </w:t>
            </w:r>
            <w:r w:rsidR="00D345F9">
              <w:t>B</w:t>
            </w:r>
            <w:r w:rsidR="008642C9">
              <w:t xml:space="preserve">bay competitor but voice activated sales are not there yet. If you look at the </w:t>
            </w:r>
            <w:r w:rsidR="00D345F9">
              <w:t>G</w:t>
            </w:r>
            <w:r w:rsidR="008642C9">
              <w:t xml:space="preserve">eico app on AWS you </w:t>
            </w:r>
            <w:r w:rsidR="00D345F9">
              <w:t>can count the numbers of the reviews on one hand.</w:t>
            </w:r>
          </w:p>
          <w:p w14:paraId="7439099E" w14:textId="658CFD8A" w:rsidR="00381753" w:rsidRDefault="00381753" w:rsidP="00381753">
            <w:pPr>
              <w:pStyle w:val="Heading4"/>
            </w:pPr>
            <w:r>
              <w:t>SCHOOL PROJECT</w:t>
            </w:r>
            <w:r w:rsidRPr="00906BEE">
              <w:t xml:space="preserve">• </w:t>
            </w:r>
            <w:r>
              <w:t>March 2018</w:t>
            </w:r>
            <w:r w:rsidRPr="00906BEE">
              <w:t xml:space="preserve"> • </w:t>
            </w:r>
            <w:r>
              <w:t xml:space="preserve">personal </w:t>
            </w:r>
            <w:r w:rsidRPr="00916D3D">
              <w:t>https://github.com/brianherman/</w:t>
            </w:r>
            <w:r w:rsidR="00781363">
              <w:t>cs342project5</w:t>
            </w:r>
          </w:p>
          <w:p w14:paraId="7AE9BE5E" w14:textId="663C4EBE" w:rsidR="00381753" w:rsidRDefault="00381753" w:rsidP="002C2C53">
            <w:r>
              <w:t xml:space="preserve">This is a project that is from UIC that </w:t>
            </w:r>
            <w:r w:rsidR="00781363">
              <w:t>I will use to sue Microsoft for copyright infringement because they put it into their product Github Codepilot.</w:t>
            </w:r>
          </w:p>
          <w:p w14:paraId="4EDC4148" w14:textId="77777777" w:rsidR="00381753" w:rsidRDefault="00381753" w:rsidP="002C2C53"/>
          <w:p w14:paraId="30C73892" w14:textId="6B35E1D8" w:rsidR="00213990" w:rsidRPr="00906BEE" w:rsidRDefault="00F44767" w:rsidP="00213990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BF5806BD554387927F51695436C302"/>
                </w:placeholder>
                <w:temporary/>
                <w:showingPlcHdr/>
                <w15:appearance w15:val="hidden"/>
              </w:sdtPr>
              <w:sdtEndPr/>
              <w:sdtContent>
                <w:r w:rsidR="00213990" w:rsidRPr="00906BEE">
                  <w:t>Education</w:t>
                </w:r>
              </w:sdtContent>
            </w:sdt>
          </w:p>
          <w:p w14:paraId="4290886F" w14:textId="7128A265" w:rsidR="00213990" w:rsidRPr="00D345F9" w:rsidRDefault="00213990" w:rsidP="00213990">
            <w:pPr>
              <w:pStyle w:val="Heading4"/>
            </w:pPr>
            <w:r>
              <w:t>EECS</w:t>
            </w:r>
            <w:r w:rsidRPr="00906BEE">
              <w:t xml:space="preserve"> • </w:t>
            </w:r>
            <w:r>
              <w:t>2009-2014</w:t>
            </w:r>
            <w:r w:rsidRPr="00906BEE">
              <w:t xml:space="preserve"> • </w:t>
            </w:r>
            <w:r>
              <w:t>University of illinois at chicago</w:t>
            </w:r>
          </w:p>
          <w:p w14:paraId="4541EEDC" w14:textId="0D1B7372" w:rsidR="00213990" w:rsidRDefault="00213990" w:rsidP="00213990">
            <w:pPr>
              <w:pStyle w:val="Heading4"/>
            </w:pPr>
            <w:r>
              <w:t>Associates</w:t>
            </w:r>
            <w:r w:rsidRPr="00906BEE">
              <w:t xml:space="preserve"> </w:t>
            </w:r>
            <w:r>
              <w:t>of Arts</w:t>
            </w:r>
            <w:r w:rsidRPr="00906BEE">
              <w:t xml:space="preserve">• </w:t>
            </w:r>
            <w:r>
              <w:t>2006-2008</w:t>
            </w:r>
            <w:r w:rsidRPr="00906BEE">
              <w:t xml:space="preserve"> • </w:t>
            </w:r>
            <w:r>
              <w:t>College of Dupage</w:t>
            </w:r>
          </w:p>
          <w:p w14:paraId="480B14B5" w14:textId="66CC932E" w:rsidR="00BF0325" w:rsidRPr="00906BEE" w:rsidRDefault="00213990" w:rsidP="00D345F9">
            <w:pPr>
              <w:pStyle w:val="Heading4"/>
            </w:pPr>
            <w:r>
              <w:t>Downers Grove South High School 2002-2006</w:t>
            </w:r>
          </w:p>
        </w:tc>
      </w:tr>
    </w:tbl>
    <w:p w14:paraId="104F9654" w14:textId="77777777" w:rsidR="00C62C50" w:rsidRDefault="00C62C50" w:rsidP="00E22E87">
      <w:pPr>
        <w:pStyle w:val="NoSpacing"/>
      </w:pPr>
    </w:p>
    <w:sectPr w:rsidR="00C62C50" w:rsidSect="00EF7CC9">
      <w:headerReference w:type="default" r:id="rId19"/>
      <w:footerReference w:type="default" r:id="rId20"/>
      <w:footerReference w:type="first" r:id="rId2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8752" w14:textId="77777777" w:rsidR="00F44767" w:rsidRDefault="00F44767" w:rsidP="00713050">
      <w:pPr>
        <w:spacing w:line="240" w:lineRule="auto"/>
      </w:pPr>
      <w:r>
        <w:separator/>
      </w:r>
    </w:p>
  </w:endnote>
  <w:endnote w:type="continuationSeparator" w:id="0">
    <w:p w14:paraId="4EE0F7F0" w14:textId="77777777" w:rsidR="00F44767" w:rsidRDefault="00F4476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9C67FD" w14:paraId="006A7458" w14:textId="77777777" w:rsidTr="009C67F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9AB496" w14:textId="619D2829" w:rsidR="009C67FD" w:rsidRDefault="009C67FD" w:rsidP="009C67FD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0EB508" w14:textId="183D96BD" w:rsidR="009C67FD" w:rsidRDefault="009C67FD" w:rsidP="009C67FD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43EC3E" w14:textId="1A018FF8" w:rsidR="009C67FD" w:rsidRDefault="009C67FD" w:rsidP="009C67FD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CAD56D" w14:textId="37287282" w:rsidR="009C67FD" w:rsidRDefault="009C67FD" w:rsidP="009C67FD">
          <w:pPr>
            <w:pStyle w:val="Footer"/>
          </w:pPr>
        </w:p>
      </w:tc>
    </w:tr>
    <w:tr w:rsidR="00684488" w14:paraId="0C399589" w14:textId="77777777" w:rsidTr="009C67FD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EFDFAD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08D9350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25936E6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39BD4A6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A693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792"/>
      <w:gridCol w:w="2970"/>
      <w:gridCol w:w="4122"/>
    </w:tblGrid>
    <w:tr w:rsidR="00217980" w14:paraId="40AA1532" w14:textId="77777777" w:rsidTr="009C67F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C80C6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8A9123A" wp14:editId="592CF37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8F97AE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79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9173E9" w14:textId="42B46EF4" w:rsidR="00217980" w:rsidRDefault="00217980" w:rsidP="00217980">
          <w:pPr>
            <w:pStyle w:val="Footer"/>
          </w:pPr>
        </w:p>
      </w:tc>
      <w:tc>
        <w:tcPr>
          <w:tcW w:w="29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1881F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7BF1B8" wp14:editId="6EF4E959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AB3101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12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3ED62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A8DC70" wp14:editId="1D1D9E1D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3332EA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B421390" w14:textId="77777777" w:rsidTr="009C67FD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7FBEB37" w14:textId="5E1C07C6" w:rsidR="00811117" w:rsidRPr="009837F5" w:rsidRDefault="00C04CD2" w:rsidP="003C5528">
          <w:pPr>
            <w:pStyle w:val="Footer"/>
            <w:rPr>
              <w:sz w:val="20"/>
              <w:szCs w:val="20"/>
            </w:rPr>
          </w:pPr>
          <w:r w:rsidRPr="009837F5">
            <w:rPr>
              <w:sz w:val="20"/>
              <w:szCs w:val="20"/>
            </w:rPr>
            <w:t>bherma3@icloud.com</w:t>
          </w:r>
        </w:p>
      </w:tc>
      <w:tc>
        <w:tcPr>
          <w:tcW w:w="792" w:type="dxa"/>
          <w:tcMar>
            <w:top w:w="144" w:type="dxa"/>
            <w:left w:w="115" w:type="dxa"/>
            <w:right w:w="115" w:type="dxa"/>
          </w:tcMar>
        </w:tcPr>
        <w:p w14:paraId="767B84D4" w14:textId="79CF5B57" w:rsidR="00811117" w:rsidRPr="00C2098A" w:rsidRDefault="00811117" w:rsidP="00217980">
          <w:pPr>
            <w:pStyle w:val="Footer"/>
          </w:pPr>
        </w:p>
      </w:tc>
      <w:tc>
        <w:tcPr>
          <w:tcW w:w="2970" w:type="dxa"/>
          <w:tcMar>
            <w:top w:w="144" w:type="dxa"/>
            <w:left w:w="115" w:type="dxa"/>
            <w:right w:w="115" w:type="dxa"/>
          </w:tcMar>
        </w:tcPr>
        <w:p w14:paraId="7BA3AFC6" w14:textId="00CEF64C" w:rsidR="00811117" w:rsidRPr="009837F5" w:rsidRDefault="00C04CD2" w:rsidP="00217980">
          <w:pPr>
            <w:pStyle w:val="Footer"/>
            <w:rPr>
              <w:sz w:val="20"/>
              <w:szCs w:val="20"/>
            </w:rPr>
          </w:pPr>
          <w:r w:rsidRPr="009837F5">
            <w:rPr>
              <w:sz w:val="20"/>
              <w:szCs w:val="20"/>
            </w:rPr>
            <w:t>6307509505</w:t>
          </w:r>
        </w:p>
      </w:tc>
      <w:tc>
        <w:tcPr>
          <w:tcW w:w="4122" w:type="dxa"/>
          <w:tcMar>
            <w:top w:w="144" w:type="dxa"/>
            <w:left w:w="115" w:type="dxa"/>
            <w:right w:w="115" w:type="dxa"/>
          </w:tcMar>
        </w:tcPr>
        <w:p w14:paraId="13CCB561" w14:textId="77777777" w:rsidR="00631F77" w:rsidRDefault="009A5BFA" w:rsidP="00217980">
          <w:pPr>
            <w:pStyle w:val="Footer"/>
            <w:rPr>
              <w:sz w:val="20"/>
              <w:szCs w:val="20"/>
            </w:rPr>
          </w:pPr>
          <w:r w:rsidRPr="009A5BFA">
            <w:rPr>
              <w:sz w:val="20"/>
              <w:szCs w:val="20"/>
            </w:rPr>
            <w:t>http</w:t>
          </w:r>
          <w:r w:rsidR="00631F77">
            <w:rPr>
              <w:sz w:val="20"/>
              <w:szCs w:val="20"/>
            </w:rPr>
            <w:t>s</w:t>
          </w:r>
          <w:r w:rsidRPr="009A5BFA">
            <w:rPr>
              <w:sz w:val="20"/>
              <w:szCs w:val="20"/>
            </w:rPr>
            <w:t>://linkedin.com/in/</w:t>
          </w:r>
        </w:p>
        <w:p w14:paraId="519B3B63" w14:textId="7ABF3121" w:rsidR="00811117" w:rsidRPr="009837F5" w:rsidRDefault="009A5BFA" w:rsidP="00217980">
          <w:pPr>
            <w:pStyle w:val="Footer"/>
            <w:rPr>
              <w:sz w:val="20"/>
              <w:szCs w:val="20"/>
            </w:rPr>
          </w:pPr>
          <w:r w:rsidRPr="009A5BFA">
            <w:rPr>
              <w:sz w:val="20"/>
              <w:szCs w:val="20"/>
            </w:rPr>
            <w:t>brian-herman-916085205</w:t>
          </w:r>
        </w:p>
      </w:tc>
    </w:tr>
  </w:tbl>
  <w:p w14:paraId="40F569E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8C43" w14:textId="77777777" w:rsidR="00F44767" w:rsidRDefault="00F44767" w:rsidP="00713050">
      <w:pPr>
        <w:spacing w:line="240" w:lineRule="auto"/>
      </w:pPr>
      <w:r>
        <w:separator/>
      </w:r>
    </w:p>
  </w:footnote>
  <w:footnote w:type="continuationSeparator" w:id="0">
    <w:p w14:paraId="4BC226A9" w14:textId="77777777" w:rsidR="00F44767" w:rsidRDefault="00F4476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B39512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EBF80F0" w14:textId="7C502AAC" w:rsidR="001A5CA9" w:rsidRPr="00F207C0" w:rsidRDefault="009C67FD" w:rsidP="009C67FD">
          <w:pPr>
            <w:pStyle w:val="Initials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968" behindDoc="0" locked="0" layoutInCell="1" allowOverlap="1" wp14:anchorId="41BA2A6D" wp14:editId="0B3FBA27">
                    <wp:simplePos x="0" y="0"/>
                    <wp:positionH relativeFrom="column">
                      <wp:posOffset>187617</wp:posOffset>
                    </wp:positionH>
                    <wp:positionV relativeFrom="paragraph">
                      <wp:posOffset>307</wp:posOffset>
                    </wp:positionV>
                    <wp:extent cx="1459865" cy="123888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9865" cy="1238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6AD31" w14:textId="27320FC2" w:rsidR="009C67FD" w:rsidRDefault="009C67F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D08A6B" wp14:editId="545B1CD6">
                                      <wp:extent cx="1151890" cy="1087120"/>
                                      <wp:effectExtent l="0" t="0" r="0" b="0"/>
                                      <wp:docPr id="17" name="Picture 17" descr="Chart&#10;&#10;Description automatically generated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3" name="Picture 23" descr="Char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51890" cy="10871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BA2A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4.75pt;margin-top:0;width:114.95pt;height:97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" filled="f" stroked="f">
                    <v:textbox>
                      <w:txbxContent>
                        <w:p w14:paraId="2596AD31" w14:textId="27320FC2" w:rsidR="009C67FD" w:rsidRDefault="009C67F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D08A6B" wp14:editId="545B1CD6">
                                <wp:extent cx="1151890" cy="1087120"/>
                                <wp:effectExtent l="0" t="0" r="0" b="0"/>
                                <wp:docPr id="17" name="Picture 17" descr="Chart&#10;&#10;Description automatically generated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Chart&#10;&#10;Description automatically generated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51890" cy="1087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02DC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1" locked="1" layoutInCell="1" allowOverlap="1" wp14:anchorId="5A362587" wp14:editId="6A4A8DB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E5441BE" id="Group 3" o:spid="_x0000_s1026" alt="Title: Continuation page header graphic" style="position:absolute;margin-left:0;margin-top:-39.45pt;width:524.85pt;height:142.55pt;z-index:-251651584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472c4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472c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81F770C" w14:textId="77777777" w:rsidTr="00C64936">
            <w:trPr>
              <w:trHeight w:hRule="exact" w:val="1429"/>
            </w:trPr>
            <w:tc>
              <w:tcPr>
                <w:tcW w:w="6055" w:type="dxa"/>
                <w:vAlign w:val="center"/>
              </w:tcPr>
              <w:p w14:paraId="03C23528" w14:textId="1F74C2B5" w:rsidR="001A5CA9" w:rsidRPr="009B3C40" w:rsidRDefault="00F4476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4FE08B7C3614ABAA207855CCA271AF5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C831C1">
                      <w:t>Brian Herman</w:t>
                    </w:r>
                  </w:sdtContent>
                </w:sdt>
              </w:p>
              <w:p w14:paraId="4C7DFB53" w14:textId="69C26775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  <w:sdt>
                  <w:sdtPr>
                    <w:rPr>
                      <w:color w:val="FFFFFF" w:themeColor="background1"/>
                    </w:rPr>
                    <w:alias w:val="Enter Profession or Industry:"/>
                    <w:tag w:val="Enter Profession or Industry:"/>
                    <w:id w:val="1456912122"/>
                    <w:placeholder>
                      <w:docPart w:val="E3DAAF27C2544782B56289B9704C7EE8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831C1" w:rsidRPr="00C04CD2">
                      <w:rPr>
                        <w:color w:val="FFFFFF" w:themeColor="background1"/>
                      </w:rPr>
                      <w:t xml:space="preserve">Programmer </w:t>
                    </w:r>
                    <w:r w:rsidR="00C831C1">
                      <w:rPr>
                        <w:color w:val="FFFFFF" w:themeColor="background1"/>
                      </w:rPr>
                      <w:t>|</w:t>
                    </w:r>
                    <w:r w:rsidR="00C831C1" w:rsidRPr="00C04CD2">
                      <w:rPr>
                        <w:color w:val="FFFFFF" w:themeColor="background1"/>
                      </w:rPr>
                      <w:t xml:space="preserve"> UNderwriting Automation</w:t>
                    </w:r>
                  </w:sdtContent>
                </w:sdt>
                <w:r w:rsidR="00C831C1" w:rsidRPr="00C04CD2">
                  <w:rPr>
                    <w:color w:val="FFFFFF" w:themeColor="background1"/>
                  </w:rPr>
                  <w:t xml:space="preserve"> </w:t>
                </w:r>
                <w:sdt>
                  <w:sdtPr>
                    <w:rPr>
                      <w:color w:val="FFFFFF" w:themeColor="background1"/>
                    </w:rPr>
                    <w:alias w:val="Link to other online properties:"/>
                    <w:tag w:val="Link to other online properties:"/>
                    <w:id w:val="134307257"/>
                    <w:placeholder>
                      <w:docPart w:val="13815BCFF5CA4BD884DA102C16A38E32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D56FA">
                      <w:rPr>
                        <w:color w:val="FFFFFF" w:themeColor="background1"/>
                      </w:rPr>
                      <w:t>github.com/BRIANHERMAN</w:t>
                    </w:r>
                    <w:r w:rsidR="008D56FA">
                      <w:rPr>
                        <w:color w:val="FFFFFF" w:themeColor="background1"/>
                      </w:rPr>
                      <w:br/>
                      <w:t>https://www.linkedin.com/in/brian-herman-092919208/</w:t>
                    </w:r>
                    <w:r w:rsidR="008D56FA">
                      <w:rPr>
                        <w:color w:val="FFFFFF" w:themeColor="background1"/>
                      </w:rPr>
                      <w:br/>
                      <w:t>https://Galaxybrainhuman.com</w:t>
                    </w:r>
                  </w:sdtContent>
                </w:sdt>
                <w:r>
                  <w:t xml:space="preserve"> </w:t>
                </w:r>
              </w:p>
            </w:tc>
          </w:tr>
        </w:tbl>
        <w:p w14:paraId="0A26BD50" w14:textId="77777777" w:rsidR="001A5CA9" w:rsidRPr="00F207C0" w:rsidRDefault="001A5CA9" w:rsidP="001A5CA9"/>
      </w:tc>
    </w:tr>
  </w:tbl>
  <w:p w14:paraId="30EAE34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See the source image" style="width:21pt;height:17pt;flip:x;visibility:visible;mso-wrap-style:square" o:bullet="t">
        <v:imagedata r:id="rId1" o:title="See the source image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A7CAC"/>
    <w:multiLevelType w:val="hybridMultilevel"/>
    <w:tmpl w:val="3EAC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7294"/>
    <w:multiLevelType w:val="hybridMultilevel"/>
    <w:tmpl w:val="ABAA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7459E"/>
    <w:multiLevelType w:val="hybridMultilevel"/>
    <w:tmpl w:val="BF3E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C81"/>
    <w:multiLevelType w:val="hybridMultilevel"/>
    <w:tmpl w:val="618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4033C"/>
    <w:multiLevelType w:val="hybridMultilevel"/>
    <w:tmpl w:val="A600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E5F36"/>
    <w:multiLevelType w:val="hybridMultilevel"/>
    <w:tmpl w:val="DB18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0518A"/>
    <w:multiLevelType w:val="hybridMultilevel"/>
    <w:tmpl w:val="D2C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83953"/>
    <w:multiLevelType w:val="hybridMultilevel"/>
    <w:tmpl w:val="182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60D7C"/>
    <w:multiLevelType w:val="hybridMultilevel"/>
    <w:tmpl w:val="5C7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B70C1"/>
    <w:multiLevelType w:val="hybridMultilevel"/>
    <w:tmpl w:val="BE4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0"/>
  </w:num>
  <w:num w:numId="14">
    <w:abstractNumId w:val="11"/>
  </w:num>
  <w:num w:numId="15">
    <w:abstractNumId w:val="17"/>
  </w:num>
  <w:num w:numId="16">
    <w:abstractNumId w:val="16"/>
  </w:num>
  <w:num w:numId="17">
    <w:abstractNumId w:val="14"/>
  </w:num>
  <w:num w:numId="18">
    <w:abstractNumId w:val="15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D2"/>
    <w:rsid w:val="00000B00"/>
    <w:rsid w:val="0000725B"/>
    <w:rsid w:val="000137C8"/>
    <w:rsid w:val="00013E1C"/>
    <w:rsid w:val="00030AF3"/>
    <w:rsid w:val="00091382"/>
    <w:rsid w:val="000A07DA"/>
    <w:rsid w:val="000A2BFA"/>
    <w:rsid w:val="000B0619"/>
    <w:rsid w:val="000B189B"/>
    <w:rsid w:val="000B61CA"/>
    <w:rsid w:val="000F7610"/>
    <w:rsid w:val="00102A9D"/>
    <w:rsid w:val="00114ED7"/>
    <w:rsid w:val="00121825"/>
    <w:rsid w:val="001300CA"/>
    <w:rsid w:val="00140B0E"/>
    <w:rsid w:val="0015167E"/>
    <w:rsid w:val="001A13A4"/>
    <w:rsid w:val="001A5CA9"/>
    <w:rsid w:val="001B2AC1"/>
    <w:rsid w:val="001B403A"/>
    <w:rsid w:val="001B4E70"/>
    <w:rsid w:val="001F4583"/>
    <w:rsid w:val="002063CF"/>
    <w:rsid w:val="00213990"/>
    <w:rsid w:val="00216D85"/>
    <w:rsid w:val="00217980"/>
    <w:rsid w:val="00226AC3"/>
    <w:rsid w:val="00271662"/>
    <w:rsid w:val="0027404F"/>
    <w:rsid w:val="0028328B"/>
    <w:rsid w:val="00290AAA"/>
    <w:rsid w:val="00293B83"/>
    <w:rsid w:val="002B091C"/>
    <w:rsid w:val="002C2C53"/>
    <w:rsid w:val="002C2CDD"/>
    <w:rsid w:val="002D1CAA"/>
    <w:rsid w:val="002D45C6"/>
    <w:rsid w:val="002D502B"/>
    <w:rsid w:val="002E3F1E"/>
    <w:rsid w:val="002E4B61"/>
    <w:rsid w:val="002F03FA"/>
    <w:rsid w:val="002F0C2D"/>
    <w:rsid w:val="0030683B"/>
    <w:rsid w:val="00313E86"/>
    <w:rsid w:val="003177D7"/>
    <w:rsid w:val="00333CD3"/>
    <w:rsid w:val="00340365"/>
    <w:rsid w:val="00342B64"/>
    <w:rsid w:val="00364079"/>
    <w:rsid w:val="003662BC"/>
    <w:rsid w:val="003677A0"/>
    <w:rsid w:val="00381753"/>
    <w:rsid w:val="00396596"/>
    <w:rsid w:val="003A4182"/>
    <w:rsid w:val="003B7D98"/>
    <w:rsid w:val="003C5528"/>
    <w:rsid w:val="003D03E5"/>
    <w:rsid w:val="004049A0"/>
    <w:rsid w:val="004077FB"/>
    <w:rsid w:val="0041589D"/>
    <w:rsid w:val="004244FF"/>
    <w:rsid w:val="00424DD9"/>
    <w:rsid w:val="004305E4"/>
    <w:rsid w:val="0043685C"/>
    <w:rsid w:val="0046104A"/>
    <w:rsid w:val="004717C5"/>
    <w:rsid w:val="004973C6"/>
    <w:rsid w:val="004974B2"/>
    <w:rsid w:val="004A24CC"/>
    <w:rsid w:val="004E0D81"/>
    <w:rsid w:val="00514A88"/>
    <w:rsid w:val="00515663"/>
    <w:rsid w:val="00523479"/>
    <w:rsid w:val="00535914"/>
    <w:rsid w:val="00543DB7"/>
    <w:rsid w:val="00553693"/>
    <w:rsid w:val="005729B0"/>
    <w:rsid w:val="00583E4F"/>
    <w:rsid w:val="00591760"/>
    <w:rsid w:val="005939E4"/>
    <w:rsid w:val="005E52F0"/>
    <w:rsid w:val="00631F77"/>
    <w:rsid w:val="00634F9E"/>
    <w:rsid w:val="00641630"/>
    <w:rsid w:val="0065450A"/>
    <w:rsid w:val="00666CF5"/>
    <w:rsid w:val="00684488"/>
    <w:rsid w:val="00693F2E"/>
    <w:rsid w:val="006A3CE7"/>
    <w:rsid w:val="006A7746"/>
    <w:rsid w:val="006B7AA5"/>
    <w:rsid w:val="006C2353"/>
    <w:rsid w:val="006C4C50"/>
    <w:rsid w:val="006D6597"/>
    <w:rsid w:val="006D76B1"/>
    <w:rsid w:val="00703B00"/>
    <w:rsid w:val="00713050"/>
    <w:rsid w:val="00722813"/>
    <w:rsid w:val="00725062"/>
    <w:rsid w:val="00741125"/>
    <w:rsid w:val="00746F7F"/>
    <w:rsid w:val="0075259B"/>
    <w:rsid w:val="007569C1"/>
    <w:rsid w:val="00763832"/>
    <w:rsid w:val="00772919"/>
    <w:rsid w:val="007752F6"/>
    <w:rsid w:val="007765CA"/>
    <w:rsid w:val="00781363"/>
    <w:rsid w:val="007A49D1"/>
    <w:rsid w:val="007B1D56"/>
    <w:rsid w:val="007B6332"/>
    <w:rsid w:val="007D2696"/>
    <w:rsid w:val="007D2FD2"/>
    <w:rsid w:val="007D406E"/>
    <w:rsid w:val="007D6458"/>
    <w:rsid w:val="007F2DCA"/>
    <w:rsid w:val="007F4661"/>
    <w:rsid w:val="008078D2"/>
    <w:rsid w:val="00811117"/>
    <w:rsid w:val="00823C54"/>
    <w:rsid w:val="008379D3"/>
    <w:rsid w:val="00841146"/>
    <w:rsid w:val="00852F27"/>
    <w:rsid w:val="008642C9"/>
    <w:rsid w:val="00881C8C"/>
    <w:rsid w:val="0088504C"/>
    <w:rsid w:val="0089382B"/>
    <w:rsid w:val="008A1907"/>
    <w:rsid w:val="008B1A4D"/>
    <w:rsid w:val="008C26AD"/>
    <w:rsid w:val="008C6BCA"/>
    <w:rsid w:val="008C7B50"/>
    <w:rsid w:val="008D56FA"/>
    <w:rsid w:val="008E34BC"/>
    <w:rsid w:val="008E4B30"/>
    <w:rsid w:val="00901993"/>
    <w:rsid w:val="00904367"/>
    <w:rsid w:val="00906BEE"/>
    <w:rsid w:val="00911BCF"/>
    <w:rsid w:val="00916D3D"/>
    <w:rsid w:val="009243E7"/>
    <w:rsid w:val="009249DF"/>
    <w:rsid w:val="00936C4E"/>
    <w:rsid w:val="009503E6"/>
    <w:rsid w:val="00952D50"/>
    <w:rsid w:val="00971D6D"/>
    <w:rsid w:val="009837F5"/>
    <w:rsid w:val="00985D58"/>
    <w:rsid w:val="009A28FC"/>
    <w:rsid w:val="009A5BFA"/>
    <w:rsid w:val="009A78AB"/>
    <w:rsid w:val="009B3C40"/>
    <w:rsid w:val="009B43BF"/>
    <w:rsid w:val="009C67FD"/>
    <w:rsid w:val="009F7AD9"/>
    <w:rsid w:val="00A218DF"/>
    <w:rsid w:val="00A42540"/>
    <w:rsid w:val="00A50939"/>
    <w:rsid w:val="00A83413"/>
    <w:rsid w:val="00AA6A40"/>
    <w:rsid w:val="00AA75F6"/>
    <w:rsid w:val="00AB17A1"/>
    <w:rsid w:val="00AB550F"/>
    <w:rsid w:val="00AD00FD"/>
    <w:rsid w:val="00AD66B4"/>
    <w:rsid w:val="00AF0A8E"/>
    <w:rsid w:val="00B027A6"/>
    <w:rsid w:val="00B257ED"/>
    <w:rsid w:val="00B27019"/>
    <w:rsid w:val="00B32C0E"/>
    <w:rsid w:val="00B54251"/>
    <w:rsid w:val="00B5664D"/>
    <w:rsid w:val="00B63929"/>
    <w:rsid w:val="00B660B3"/>
    <w:rsid w:val="00B76A83"/>
    <w:rsid w:val="00BA5B40"/>
    <w:rsid w:val="00BC38D1"/>
    <w:rsid w:val="00BD0206"/>
    <w:rsid w:val="00BF0325"/>
    <w:rsid w:val="00C04CD2"/>
    <w:rsid w:val="00C05884"/>
    <w:rsid w:val="00C205EA"/>
    <w:rsid w:val="00C2098A"/>
    <w:rsid w:val="00C322D1"/>
    <w:rsid w:val="00C5444A"/>
    <w:rsid w:val="00C55622"/>
    <w:rsid w:val="00C612DA"/>
    <w:rsid w:val="00C62C50"/>
    <w:rsid w:val="00C64936"/>
    <w:rsid w:val="00C73951"/>
    <w:rsid w:val="00C7741E"/>
    <w:rsid w:val="00C831C1"/>
    <w:rsid w:val="00C875AB"/>
    <w:rsid w:val="00CA3DF1"/>
    <w:rsid w:val="00CA4581"/>
    <w:rsid w:val="00CB03EC"/>
    <w:rsid w:val="00CB6B06"/>
    <w:rsid w:val="00CC3523"/>
    <w:rsid w:val="00CE18D5"/>
    <w:rsid w:val="00D04109"/>
    <w:rsid w:val="00D13C01"/>
    <w:rsid w:val="00D345F9"/>
    <w:rsid w:val="00D40F45"/>
    <w:rsid w:val="00D80651"/>
    <w:rsid w:val="00D93AA2"/>
    <w:rsid w:val="00D97A41"/>
    <w:rsid w:val="00DA3D8B"/>
    <w:rsid w:val="00DB0702"/>
    <w:rsid w:val="00DB1392"/>
    <w:rsid w:val="00DD3CF6"/>
    <w:rsid w:val="00DD6416"/>
    <w:rsid w:val="00DD6E9B"/>
    <w:rsid w:val="00DE447D"/>
    <w:rsid w:val="00DF4E0A"/>
    <w:rsid w:val="00E02DCD"/>
    <w:rsid w:val="00E12C60"/>
    <w:rsid w:val="00E14DB4"/>
    <w:rsid w:val="00E1666E"/>
    <w:rsid w:val="00E1760C"/>
    <w:rsid w:val="00E22E87"/>
    <w:rsid w:val="00E263E6"/>
    <w:rsid w:val="00E30D4D"/>
    <w:rsid w:val="00E34BE2"/>
    <w:rsid w:val="00E554CD"/>
    <w:rsid w:val="00E57630"/>
    <w:rsid w:val="00E86C2B"/>
    <w:rsid w:val="00EB1E24"/>
    <w:rsid w:val="00EB2D52"/>
    <w:rsid w:val="00EB391E"/>
    <w:rsid w:val="00ED0046"/>
    <w:rsid w:val="00EF7CC9"/>
    <w:rsid w:val="00F049DB"/>
    <w:rsid w:val="00F207C0"/>
    <w:rsid w:val="00F20AE5"/>
    <w:rsid w:val="00F44767"/>
    <w:rsid w:val="00F4588F"/>
    <w:rsid w:val="00F47E97"/>
    <w:rsid w:val="00F645C7"/>
    <w:rsid w:val="00F70765"/>
    <w:rsid w:val="00FE36EF"/>
    <w:rsid w:val="00FE55CE"/>
    <w:rsid w:val="00FF1AD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2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4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205EA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2C53"/>
    <w:rPr>
      <w:color w:val="605E5C"/>
      <w:shd w:val="clear" w:color="auto" w:fill="E1DFDD"/>
    </w:rPr>
  </w:style>
  <w:style w:type="character" w:customStyle="1" w:styleId="a11y-text">
    <w:name w:val="a11y-text"/>
    <w:basedOn w:val="DefaultParagraphFont"/>
    <w:rsid w:val="00213990"/>
  </w:style>
  <w:style w:type="character" w:customStyle="1" w:styleId="NoSpacingChar">
    <w:name w:val="No Spacing Char"/>
    <w:basedOn w:val="DefaultParagraphFont"/>
    <w:link w:val="NoSpacing"/>
    <w:uiPriority w:val="1"/>
    <w:rsid w:val="0097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906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ingcentral.com/" TargetMode="External"/><Relationship Id="rId18" Type="http://schemas.openxmlformats.org/officeDocument/2006/relationships/hyperlink" Target="https://www.wireguard.com/install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brianherma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ylafax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ypi.org/project/PySimpleSOAP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nsuresoft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erman\AppData\Local\Microsoft\Office\16.0\DTS\en-US%7bB40D6DAE-6912-4E7C-ACAB-6C30652B5B96%7d\%7bF4BF3DA4-EC3C-4F36-A2E2-399A812D77B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8B8294A2943169FCE4079012E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412F-AD94-4A1B-9728-27933141FA7A}"/>
      </w:docPartPr>
      <w:docPartBody>
        <w:p w:rsidR="00641DEC" w:rsidRDefault="008161DE">
          <w:pPr>
            <w:pStyle w:val="41E8B8294A2943169FCE4079012EF7A4"/>
          </w:pPr>
          <w:r>
            <w:t>Your name</w:t>
          </w:r>
        </w:p>
      </w:docPartBody>
    </w:docPart>
    <w:docPart>
      <w:docPartPr>
        <w:name w:val="AC595E4D2AF34B7B98B7D7DC87F5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D88-9E9C-438A-97C5-54EF124A9B51}"/>
      </w:docPartPr>
      <w:docPartBody>
        <w:p w:rsidR="00641DEC" w:rsidRDefault="008161DE">
          <w:pPr>
            <w:pStyle w:val="AC595E4D2AF34B7B98B7D7DC87F5E585"/>
          </w:pPr>
          <w:r w:rsidRPr="007D6458">
            <w:t>Profession or Industry</w:t>
          </w:r>
        </w:p>
      </w:docPartBody>
    </w:docPart>
    <w:docPart>
      <w:docPartPr>
        <w:name w:val="C6191C7085FE49AAA33E58EA9E927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7BF3-E3C0-4DAC-B5E5-885835126B37}"/>
      </w:docPartPr>
      <w:docPartBody>
        <w:p w:rsidR="00641DEC" w:rsidRDefault="008161DE">
          <w:pPr>
            <w:pStyle w:val="C6191C7085FE49AAA33E58EA9E927D62"/>
          </w:pPr>
          <w:r w:rsidRPr="007D6458">
            <w:t>Link to other online properties: Portfolio/Website/Blog</w:t>
          </w:r>
        </w:p>
      </w:docPartBody>
    </w:docPart>
    <w:docPart>
      <w:docPartPr>
        <w:name w:val="936D66AB65FA4CBBBBAA501B3F127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725D-0242-46E3-867B-9ED5419E772A}"/>
      </w:docPartPr>
      <w:docPartBody>
        <w:p w:rsidR="00641DEC" w:rsidRDefault="008161DE">
          <w:pPr>
            <w:pStyle w:val="936D66AB65FA4CBBBBAA501B3F127BB8"/>
          </w:pPr>
          <w:r w:rsidRPr="00906BEE">
            <w:t>Experience</w:t>
          </w:r>
        </w:p>
      </w:docPartBody>
    </w:docPart>
    <w:docPart>
      <w:docPartPr>
        <w:name w:val="74FE08B7C3614ABAA207855CCA27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62EE-0389-4F0F-B59B-C1C4EF1582E4}"/>
      </w:docPartPr>
      <w:docPartBody>
        <w:p w:rsidR="00641DEC" w:rsidRDefault="008161DE">
          <w:pPr>
            <w:pStyle w:val="74FE08B7C3614ABAA207855CCA271AF5"/>
          </w:pPr>
          <w:r w:rsidRPr="00906BEE">
            <w:t>School</w:t>
          </w:r>
        </w:p>
      </w:docPartBody>
    </w:docPart>
    <w:docPart>
      <w:docPartPr>
        <w:name w:val="E3DAAF27C2544782B56289B9704C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FB580-7B4C-4C25-A72A-98129A505EEC}"/>
      </w:docPartPr>
      <w:docPartBody>
        <w:p w:rsidR="00641DEC" w:rsidRDefault="00496274" w:rsidP="00496274">
          <w:pPr>
            <w:pStyle w:val="E3DAAF27C2544782B56289B9704C7EE8"/>
          </w:pPr>
          <w:r w:rsidRPr="007D6458">
            <w:t>Profession or Industry</w:t>
          </w:r>
        </w:p>
      </w:docPartBody>
    </w:docPart>
    <w:docPart>
      <w:docPartPr>
        <w:name w:val="13815BCFF5CA4BD884DA102C16A3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33F65-19BD-474A-A181-5FA618CD9172}"/>
      </w:docPartPr>
      <w:docPartBody>
        <w:p w:rsidR="00641DEC" w:rsidRDefault="00496274" w:rsidP="00496274">
          <w:pPr>
            <w:pStyle w:val="13815BCFF5CA4BD884DA102C16A38E32"/>
          </w:pPr>
          <w:r w:rsidRPr="007D6458">
            <w:t>Link to other online properties: Portfolio/Website/Blog</w:t>
          </w:r>
        </w:p>
      </w:docPartBody>
    </w:docPart>
    <w:docPart>
      <w:docPartPr>
        <w:name w:val="78BF5806BD554387927F51695436C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A4771-8591-4F49-AB31-0A7DE75B7BB7}"/>
      </w:docPartPr>
      <w:docPartBody>
        <w:p w:rsidR="00556BD6" w:rsidRDefault="006304AE" w:rsidP="006304AE">
          <w:pPr>
            <w:pStyle w:val="78BF5806BD554387927F51695436C302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4"/>
    <w:rsid w:val="00063A87"/>
    <w:rsid w:val="000C1048"/>
    <w:rsid w:val="00171957"/>
    <w:rsid w:val="001B0A57"/>
    <w:rsid w:val="00254AD9"/>
    <w:rsid w:val="002660EE"/>
    <w:rsid w:val="002F7EF4"/>
    <w:rsid w:val="00496274"/>
    <w:rsid w:val="0054704C"/>
    <w:rsid w:val="00556BD6"/>
    <w:rsid w:val="00565E43"/>
    <w:rsid w:val="006304AE"/>
    <w:rsid w:val="00641DEC"/>
    <w:rsid w:val="0066357E"/>
    <w:rsid w:val="006B0A17"/>
    <w:rsid w:val="00741575"/>
    <w:rsid w:val="00774EED"/>
    <w:rsid w:val="008161DE"/>
    <w:rsid w:val="009753AA"/>
    <w:rsid w:val="009B44E8"/>
    <w:rsid w:val="00B07AE9"/>
    <w:rsid w:val="00B108F4"/>
    <w:rsid w:val="00B64ABF"/>
    <w:rsid w:val="00BB5573"/>
    <w:rsid w:val="00C96CC3"/>
    <w:rsid w:val="00CF0021"/>
    <w:rsid w:val="00E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8B8294A2943169FCE4079012EF7A4">
    <w:name w:val="41E8B8294A2943169FCE4079012EF7A4"/>
  </w:style>
  <w:style w:type="paragraph" w:customStyle="1" w:styleId="AC595E4D2AF34B7B98B7D7DC87F5E585">
    <w:name w:val="AC595E4D2AF34B7B98B7D7DC87F5E585"/>
  </w:style>
  <w:style w:type="paragraph" w:customStyle="1" w:styleId="C6191C7085FE49AAA33E58EA9E927D62">
    <w:name w:val="C6191C7085FE49AAA33E58EA9E927D62"/>
  </w:style>
  <w:style w:type="paragraph" w:customStyle="1" w:styleId="936D66AB65FA4CBBBBAA501B3F127BB8">
    <w:name w:val="936D66AB65FA4CBBBBAA501B3F127BB8"/>
  </w:style>
  <w:style w:type="paragraph" w:customStyle="1" w:styleId="74FE08B7C3614ABAA207855CCA271AF5">
    <w:name w:val="74FE08B7C3614ABAA207855CCA271AF5"/>
  </w:style>
  <w:style w:type="paragraph" w:customStyle="1" w:styleId="E3DAAF27C2544782B56289B9704C7EE8">
    <w:name w:val="E3DAAF27C2544782B56289B9704C7EE8"/>
    <w:rsid w:val="00496274"/>
  </w:style>
  <w:style w:type="paragraph" w:customStyle="1" w:styleId="13815BCFF5CA4BD884DA102C16A38E32">
    <w:name w:val="13815BCFF5CA4BD884DA102C16A38E32"/>
    <w:rsid w:val="00496274"/>
  </w:style>
  <w:style w:type="paragraph" w:customStyle="1" w:styleId="78BF5806BD554387927F51695436C302">
    <w:name w:val="78BF5806BD554387927F51695436C302"/>
    <w:rsid w:val="00630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7FA0F-47AD-6B41-B84A-741B21F0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{F4BF3DA4-EC3C-4F36-A2E2-399A812D77B1}tf16392716_win32.dotx</Template>
  <TotalTime>0</TotalTime>
  <Pages>8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Programmer | UNderwriting Automation</dc:subject>
  <dc:creator/>
  <cp:keywords/>
  <dc:description>github.com/BRIANHERMAN
https://www.linkedin.com/in/brian-herman-092919208/
https://Galaxybrainhuman.com</dc:description>
  <cp:lastModifiedBy/>
  <cp:revision>1</cp:revision>
  <dcterms:created xsi:type="dcterms:W3CDTF">2021-09-03T19:36:00Z</dcterms:created>
  <dcterms:modified xsi:type="dcterms:W3CDTF">2021-09-04T13:31:00Z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